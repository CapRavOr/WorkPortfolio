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6115" w:type="pct"/>
        <w:tblInd w:w="-900" w:type="dxa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1977"/>
        <w:gridCol w:w="9911"/>
      </w:tblGrid>
      <w:tr w:rsidR="00D62B11" w:rsidRPr="00AB69B5" w14:paraId="2B1705E6" w14:textId="77777777" w:rsidTr="00EF1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8"/>
        </w:trPr>
        <w:tc>
          <w:tcPr>
            <w:tcW w:w="1977" w:type="dxa"/>
          </w:tcPr>
          <w:p w14:paraId="17C83B51" w14:textId="4E6F4897" w:rsidR="00927723" w:rsidRPr="00AB69B5" w:rsidRDefault="00230138" w:rsidP="00EF1778">
            <w:pPr>
              <w:pStyle w:val="NoSpacing"/>
              <w:rPr>
                <w:sz w:val="18"/>
                <w:szCs w:val="18"/>
              </w:rPr>
            </w:pPr>
            <w:r w:rsidRPr="00AB69B5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763887A" wp14:editId="1CBEE19F">
                      <wp:simplePos x="0" y="0"/>
                      <wp:positionH relativeFrom="page">
                        <wp:posOffset>452755</wp:posOffset>
                      </wp:positionH>
                      <wp:positionV relativeFrom="page">
                        <wp:posOffset>685800</wp:posOffset>
                      </wp:positionV>
                      <wp:extent cx="6949440" cy="18288"/>
                      <wp:effectExtent l="19050" t="19050" r="3810" b="2032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49440" cy="18288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384645F" id="Straight Connector 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.65pt,54pt" to="582.8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" strokecolor="black [3200]" strokeweight="2.25pt">
                      <v:stroke joinstyle="miter"/>
                      <w10:wrap anchorx="page" anchory="page"/>
                    </v:line>
                  </w:pict>
                </mc:Fallback>
              </mc:AlternateContent>
            </w:r>
          </w:p>
        </w:tc>
        <w:tc>
          <w:tcPr>
            <w:tcW w:w="9911" w:type="dxa"/>
            <w:vAlign w:val="bottom"/>
          </w:tcPr>
          <w:p w14:paraId="6E24AE03" w14:textId="39BF4434" w:rsidR="001534BF" w:rsidRPr="00AB69B5" w:rsidRDefault="004947E1" w:rsidP="009C70E0">
            <w:pPr>
              <w:pStyle w:val="Title"/>
              <w:rPr>
                <w:bCs/>
                <w:smallCaps w:val="0"/>
              </w:rPr>
            </w:pPr>
            <w:r w:rsidRPr="00AB69B5">
              <w:rPr>
                <w:smallCaps w:val="0"/>
              </w:rPr>
              <w:t xml:space="preserve">Jared </w:t>
            </w:r>
            <w:r w:rsidR="00EF1778">
              <w:rPr>
                <w:smallCaps w:val="0"/>
              </w:rPr>
              <w:t xml:space="preserve">T </w:t>
            </w:r>
            <w:r w:rsidRPr="00AB69B5">
              <w:rPr>
                <w:smallCaps w:val="0"/>
              </w:rPr>
              <w:t>Carbo</w:t>
            </w:r>
          </w:p>
          <w:p w14:paraId="26F549A5" w14:textId="0C89A765" w:rsidR="00792BC2" w:rsidRPr="00AB69B5" w:rsidRDefault="002D3AD6" w:rsidP="009C70E0">
            <w:pPr>
              <w:pStyle w:val="NoSpacing"/>
              <w:rPr>
                <w:bCs w:val="0"/>
                <w:color w:val="000000" w:themeColor="text1"/>
                <w:sz w:val="20"/>
                <w:szCs w:val="20"/>
              </w:rPr>
            </w:pPr>
            <w:r w:rsidRPr="00AB69B5">
              <w:rPr>
                <w:color w:val="000000" w:themeColor="text1"/>
                <w:sz w:val="20"/>
                <w:szCs w:val="20"/>
              </w:rPr>
              <w:t xml:space="preserve">Parker, CO </w:t>
            </w:r>
            <w:r w:rsidR="00F07086" w:rsidRPr="00AB69B5">
              <w:rPr>
                <w:color w:val="000000" w:themeColor="text1"/>
                <w:sz w:val="20"/>
                <w:szCs w:val="20"/>
              </w:rPr>
              <w:t xml:space="preserve">80134 </w:t>
            </w:r>
            <w:r w:rsidR="004602B5" w:rsidRPr="00AB69B5">
              <w:rPr>
                <w:color w:val="000000" w:themeColor="text1"/>
                <w:sz w:val="20"/>
                <w:szCs w:val="20"/>
              </w:rPr>
              <w:t xml:space="preserve">| jaredtcarbo@gmail.com | </w:t>
            </w:r>
            <w:r w:rsidR="0086398C" w:rsidRPr="00AB69B5">
              <w:rPr>
                <w:color w:val="000000" w:themeColor="text1"/>
                <w:sz w:val="20"/>
                <w:szCs w:val="20"/>
              </w:rPr>
              <w:t>(</w:t>
            </w:r>
            <w:r w:rsidR="004602B5" w:rsidRPr="00AB69B5">
              <w:rPr>
                <w:color w:val="000000" w:themeColor="text1"/>
                <w:sz w:val="20"/>
                <w:szCs w:val="20"/>
              </w:rPr>
              <w:t>303</w:t>
            </w:r>
            <w:r w:rsidR="0086398C" w:rsidRPr="00AB69B5">
              <w:rPr>
                <w:color w:val="000000" w:themeColor="text1"/>
                <w:sz w:val="20"/>
                <w:szCs w:val="20"/>
              </w:rPr>
              <w:t>)</w:t>
            </w:r>
            <w:r w:rsidR="00AE5AD5" w:rsidRPr="00AB69B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AB69B5">
              <w:rPr>
                <w:color w:val="000000" w:themeColor="text1"/>
                <w:sz w:val="20"/>
                <w:szCs w:val="20"/>
              </w:rPr>
              <w:t>250</w:t>
            </w:r>
            <w:r w:rsidR="0086398C" w:rsidRPr="00AB69B5">
              <w:rPr>
                <w:color w:val="000000" w:themeColor="text1"/>
                <w:sz w:val="20"/>
                <w:szCs w:val="20"/>
              </w:rPr>
              <w:t>-</w:t>
            </w:r>
            <w:r w:rsidRPr="00AB69B5">
              <w:rPr>
                <w:color w:val="000000" w:themeColor="text1"/>
                <w:sz w:val="20"/>
                <w:szCs w:val="20"/>
              </w:rPr>
              <w:t>965</w:t>
            </w:r>
            <w:r w:rsidR="00792BC2" w:rsidRPr="00AB69B5">
              <w:rPr>
                <w:color w:val="000000" w:themeColor="text1"/>
                <w:sz w:val="20"/>
                <w:szCs w:val="20"/>
              </w:rPr>
              <w:t>5</w:t>
            </w:r>
          </w:p>
        </w:tc>
      </w:tr>
      <w:tr w:rsidR="00D62B11" w:rsidRPr="00AB69B5" w14:paraId="46B60469" w14:textId="77777777" w:rsidTr="00EF1778">
        <w:trPr>
          <w:trHeight w:val="19"/>
        </w:trPr>
        <w:tc>
          <w:tcPr>
            <w:tcW w:w="1977" w:type="dxa"/>
          </w:tcPr>
          <w:p w14:paraId="2D4A22EB" w14:textId="779D675B" w:rsidR="00927723" w:rsidRPr="00AB69B5" w:rsidRDefault="00094AC7" w:rsidP="00FD6E89">
            <w:pPr>
              <w:pStyle w:val="Heading1"/>
              <w:rPr>
                <w:caps w:val="0"/>
              </w:rPr>
            </w:pPr>
            <w:r w:rsidRPr="00AB69B5">
              <w:rPr>
                <w:caps w:val="0"/>
              </w:rPr>
              <w:t>Headline</w:t>
            </w:r>
          </w:p>
        </w:tc>
        <w:tc>
          <w:tcPr>
            <w:tcW w:w="9911" w:type="dxa"/>
          </w:tcPr>
          <w:p w14:paraId="102A6D76" w14:textId="34C279D1" w:rsidR="00F517C3" w:rsidRPr="00AB69B5" w:rsidRDefault="004B3BD9" w:rsidP="004B3BD9">
            <w:r w:rsidRPr="00AB69B5">
              <w:rPr>
                <w:color w:val="000000" w:themeColor="text1"/>
                <w:sz w:val="18"/>
                <w:szCs w:val="18"/>
              </w:rPr>
              <w:t xml:space="preserve">More than </w:t>
            </w:r>
            <w:r w:rsidR="00655960">
              <w:rPr>
                <w:color w:val="000000" w:themeColor="text1"/>
                <w:sz w:val="18"/>
                <w:szCs w:val="18"/>
              </w:rPr>
              <w:t>7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271D0" w:rsidRPr="00AB69B5">
              <w:rPr>
                <w:color w:val="000000" w:themeColor="text1"/>
                <w:sz w:val="18"/>
                <w:szCs w:val="18"/>
              </w:rPr>
              <w:t>years’ experience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in business intelligence, data mining, &amp; dataset modeling. Routinely produced meaningful </w:t>
            </w:r>
            <w:r w:rsidR="00BE3F7D">
              <w:rPr>
                <w:color w:val="000000" w:themeColor="text1"/>
                <w:sz w:val="18"/>
                <w:szCs w:val="18"/>
              </w:rPr>
              <w:t>pivot charts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, highlighted KPI’s, &amp; rendered detailed visualizations. In last 3 years, sharpened experience writing ad-hoc queries, stored procedures, &amp; SQL-based reporting. </w:t>
            </w:r>
            <w:r w:rsidR="00CE1F11" w:rsidRPr="00AB69B5">
              <w:rPr>
                <w:color w:val="000000" w:themeColor="text1"/>
                <w:sz w:val="18"/>
                <w:szCs w:val="18"/>
              </w:rPr>
              <w:t>Had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regular communication with executive leadership – publishing more than 3 Power BI reports that directed focus onto general/critical business issues, satisfied user-defined business objectives, &amp; highlighted new business opportunities.</w:t>
            </w:r>
          </w:p>
        </w:tc>
      </w:tr>
      <w:tr w:rsidR="00D62B11" w:rsidRPr="00AB69B5" w14:paraId="0C0CB532" w14:textId="77777777" w:rsidTr="00EF1778">
        <w:trPr>
          <w:trHeight w:val="19"/>
        </w:trPr>
        <w:tc>
          <w:tcPr>
            <w:tcW w:w="1977" w:type="dxa"/>
          </w:tcPr>
          <w:p w14:paraId="4FD400FE" w14:textId="2BBCE921" w:rsidR="00927723" w:rsidRPr="00AB69B5" w:rsidRDefault="00094AC7" w:rsidP="00FD6E89">
            <w:pPr>
              <w:pStyle w:val="Heading1"/>
              <w:rPr>
                <w:caps w:val="0"/>
              </w:rPr>
            </w:pPr>
            <w:r w:rsidRPr="00AB69B5">
              <w:rPr>
                <w:caps w:val="0"/>
              </w:rPr>
              <w:t>Skill Summary</w:t>
            </w:r>
          </w:p>
        </w:tc>
        <w:tc>
          <w:tcPr>
            <w:tcW w:w="9911" w:type="dxa"/>
          </w:tcPr>
          <w:p w14:paraId="37417A09" w14:textId="2692D072" w:rsidR="00545407" w:rsidRPr="00AB69B5" w:rsidRDefault="00655960" w:rsidP="00545407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7</w:t>
            </w:r>
            <w:r w:rsidR="00545407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years</w:t>
            </w:r>
            <w:r w:rsidR="00545407" w:rsidRPr="00AB69B5">
              <w:rPr>
                <w:color w:val="000000" w:themeColor="text1"/>
                <w:sz w:val="18"/>
                <w:szCs w:val="18"/>
              </w:rPr>
              <w:t xml:space="preserve"> – </w:t>
            </w:r>
            <w:r w:rsidR="00B46EEE" w:rsidRPr="00AB69B5">
              <w:rPr>
                <w:color w:val="000000" w:themeColor="text1"/>
                <w:sz w:val="18"/>
                <w:szCs w:val="18"/>
              </w:rPr>
              <w:t>Data Analytics</w:t>
            </w:r>
            <w:r w:rsidR="00D930D6" w:rsidRPr="00AB69B5">
              <w:rPr>
                <w:color w:val="000000" w:themeColor="text1"/>
                <w:sz w:val="18"/>
                <w:szCs w:val="18"/>
              </w:rPr>
              <w:t xml:space="preserve">, Business Intelligence, &amp; </w:t>
            </w:r>
            <w:r w:rsidR="005061F3" w:rsidRPr="00AB69B5">
              <w:rPr>
                <w:color w:val="000000" w:themeColor="text1"/>
                <w:sz w:val="18"/>
                <w:szCs w:val="18"/>
              </w:rPr>
              <w:t>Big Data</w:t>
            </w:r>
            <w:r w:rsidR="00545407" w:rsidRPr="00AB69B5">
              <w:rPr>
                <w:color w:val="000000" w:themeColor="text1"/>
                <w:sz w:val="18"/>
                <w:szCs w:val="18"/>
              </w:rPr>
              <w:t xml:space="preserve"> experience.</w:t>
            </w:r>
          </w:p>
          <w:p w14:paraId="1922FC48" w14:textId="33F3D255" w:rsidR="000E1803" w:rsidRDefault="00064A92" w:rsidP="004F690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10+ years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–</w:t>
            </w:r>
            <w:r w:rsidR="000E1803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AB69B5">
              <w:rPr>
                <w:color w:val="000000" w:themeColor="text1"/>
                <w:sz w:val="18"/>
                <w:szCs w:val="18"/>
              </w:rPr>
              <w:t>Microsoft Excel</w:t>
            </w:r>
            <w:r w:rsidR="000E1803" w:rsidRPr="00AB69B5">
              <w:rPr>
                <w:color w:val="000000" w:themeColor="text1"/>
                <w:sz w:val="18"/>
                <w:szCs w:val="18"/>
              </w:rPr>
              <w:t>,</w:t>
            </w:r>
            <w:r w:rsidR="00A65C63" w:rsidRPr="00AB69B5">
              <w:rPr>
                <w:color w:val="000000" w:themeColor="text1"/>
                <w:sz w:val="18"/>
                <w:szCs w:val="18"/>
              </w:rPr>
              <w:t xml:space="preserve"> Pivot Table</w:t>
            </w:r>
            <w:r w:rsidR="004A61F1" w:rsidRPr="00AB69B5">
              <w:rPr>
                <w:color w:val="000000" w:themeColor="text1"/>
                <w:sz w:val="18"/>
                <w:szCs w:val="18"/>
              </w:rPr>
              <w:t>s</w:t>
            </w:r>
            <w:r w:rsidR="005F780C" w:rsidRPr="00AB69B5">
              <w:rPr>
                <w:color w:val="000000" w:themeColor="text1"/>
                <w:sz w:val="18"/>
                <w:szCs w:val="18"/>
              </w:rPr>
              <w:t>,</w:t>
            </w:r>
            <w:r w:rsidR="000E1803" w:rsidRPr="00AB69B5">
              <w:rPr>
                <w:color w:val="000000" w:themeColor="text1"/>
                <w:sz w:val="18"/>
                <w:szCs w:val="18"/>
              </w:rPr>
              <w:t xml:space="preserve"> SharePoint</w:t>
            </w:r>
            <w:r w:rsidR="00DA1244" w:rsidRPr="00AB69B5">
              <w:rPr>
                <w:color w:val="000000" w:themeColor="text1"/>
                <w:sz w:val="18"/>
                <w:szCs w:val="18"/>
              </w:rPr>
              <w:t xml:space="preserve">, &amp; other Office Suite </w:t>
            </w:r>
            <w:r w:rsidR="009F7CD6" w:rsidRPr="00AB69B5">
              <w:rPr>
                <w:color w:val="000000" w:themeColor="text1"/>
                <w:sz w:val="18"/>
                <w:szCs w:val="18"/>
              </w:rPr>
              <w:t>applications.</w:t>
            </w:r>
          </w:p>
          <w:p w14:paraId="42B150DE" w14:textId="65E561B0" w:rsidR="00EE66D1" w:rsidRPr="00AB69B5" w:rsidRDefault="0092313D" w:rsidP="00EF177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4 years</w:t>
            </w:r>
            <w:r>
              <w:rPr>
                <w:color w:val="000000" w:themeColor="text1"/>
                <w:sz w:val="18"/>
                <w:szCs w:val="18"/>
              </w:rPr>
              <w:t xml:space="preserve"> – Data Visualizations</w:t>
            </w:r>
            <w:r w:rsidR="00757771">
              <w:rPr>
                <w:color w:val="000000" w:themeColor="text1"/>
                <w:sz w:val="18"/>
                <w:szCs w:val="18"/>
              </w:rPr>
              <w:t>: Pivot Charts, Bar</w:t>
            </w:r>
            <w:r w:rsidR="00260C41">
              <w:rPr>
                <w:color w:val="000000" w:themeColor="text1"/>
                <w:sz w:val="18"/>
                <w:szCs w:val="18"/>
              </w:rPr>
              <w:t>s</w:t>
            </w:r>
            <w:r w:rsidR="00757771">
              <w:rPr>
                <w:color w:val="000000" w:themeColor="text1"/>
                <w:sz w:val="18"/>
                <w:szCs w:val="18"/>
              </w:rPr>
              <w:t xml:space="preserve"> </w:t>
            </w:r>
            <w:r w:rsidR="00385AB4">
              <w:rPr>
                <w:color w:val="000000" w:themeColor="text1"/>
                <w:sz w:val="18"/>
                <w:szCs w:val="18"/>
              </w:rPr>
              <w:t>&amp;</w:t>
            </w:r>
            <w:r w:rsidR="00757771">
              <w:rPr>
                <w:color w:val="000000" w:themeColor="text1"/>
                <w:sz w:val="18"/>
                <w:szCs w:val="18"/>
              </w:rPr>
              <w:t xml:space="preserve"> Columns, </w:t>
            </w:r>
            <w:r w:rsidR="00E91743">
              <w:rPr>
                <w:color w:val="000000" w:themeColor="text1"/>
                <w:sz w:val="18"/>
                <w:szCs w:val="18"/>
              </w:rPr>
              <w:t xml:space="preserve">Line Graphs </w:t>
            </w:r>
            <w:r w:rsidR="00385AB4">
              <w:rPr>
                <w:color w:val="000000" w:themeColor="text1"/>
                <w:sz w:val="18"/>
                <w:szCs w:val="18"/>
              </w:rPr>
              <w:t>&amp;</w:t>
            </w:r>
            <w:r w:rsidR="00E91743">
              <w:rPr>
                <w:color w:val="000000" w:themeColor="text1"/>
                <w:sz w:val="18"/>
                <w:szCs w:val="18"/>
              </w:rPr>
              <w:t xml:space="preserve"> Donut Charts</w:t>
            </w:r>
          </w:p>
          <w:p w14:paraId="1309B07F" w14:textId="0F2FD756" w:rsidR="00C7245D" w:rsidRPr="00AB69B5" w:rsidRDefault="000F6AC8" w:rsidP="00FD6E8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  <w:r w:rsidR="00C7245D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years</w:t>
            </w:r>
            <w:r w:rsidR="00C7245D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A1BEC" w:rsidRPr="00AB69B5">
              <w:rPr>
                <w:color w:val="000000" w:themeColor="text1"/>
                <w:sz w:val="18"/>
                <w:szCs w:val="18"/>
              </w:rPr>
              <w:t>–</w:t>
            </w:r>
            <w:r w:rsidR="00C7245D" w:rsidRPr="00AB69B5">
              <w:rPr>
                <w:color w:val="000000" w:themeColor="text1"/>
                <w:sz w:val="18"/>
                <w:szCs w:val="18"/>
              </w:rPr>
              <w:t xml:space="preserve"> SQL</w:t>
            </w:r>
            <w:r w:rsidR="000A1BEC" w:rsidRPr="00AB69B5">
              <w:rPr>
                <w:color w:val="000000" w:themeColor="text1"/>
                <w:sz w:val="18"/>
                <w:szCs w:val="18"/>
              </w:rPr>
              <w:t xml:space="preserve"> Server Manage</w:t>
            </w:r>
            <w:r w:rsidR="004D786C" w:rsidRPr="00AB69B5">
              <w:rPr>
                <w:color w:val="000000" w:themeColor="text1"/>
                <w:sz w:val="18"/>
                <w:szCs w:val="18"/>
              </w:rPr>
              <w:t>ment Studio</w:t>
            </w:r>
            <w:r w:rsidR="00C7245D" w:rsidRPr="00AB69B5">
              <w:rPr>
                <w:color w:val="000000" w:themeColor="text1"/>
                <w:sz w:val="18"/>
                <w:szCs w:val="18"/>
              </w:rPr>
              <w:t>, Power BI, DAX,</w:t>
            </w:r>
            <w:r w:rsidR="00C964B8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C7245D" w:rsidRPr="00AB69B5">
              <w:rPr>
                <w:color w:val="000000" w:themeColor="text1"/>
                <w:sz w:val="18"/>
                <w:szCs w:val="18"/>
              </w:rPr>
              <w:t xml:space="preserve"> Excel Power Pivot</w:t>
            </w:r>
            <w:r w:rsidR="00E039CD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47878921" w14:textId="67ABDAA9" w:rsidR="005F780C" w:rsidRPr="00AB69B5" w:rsidRDefault="00521C02" w:rsidP="005F780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color w:val="000000" w:themeColor="text1"/>
                <w:sz w:val="18"/>
                <w:szCs w:val="18"/>
              </w:rPr>
              <w:t>3</w:t>
            </w:r>
            <w:r w:rsidR="005F780C" w:rsidRPr="00AB69B5">
              <w:rPr>
                <w:b/>
                <w:color w:val="000000" w:themeColor="text1"/>
                <w:sz w:val="18"/>
                <w:szCs w:val="18"/>
              </w:rPr>
              <w:t xml:space="preserve"> years</w:t>
            </w:r>
            <w:r w:rsidR="005F780C" w:rsidRPr="00AB69B5">
              <w:rPr>
                <w:bCs/>
                <w:color w:val="000000" w:themeColor="text1"/>
                <w:sz w:val="18"/>
                <w:szCs w:val="18"/>
              </w:rPr>
              <w:t xml:space="preserve"> – Normalizing &amp; tidying data for use in sophisticated data models, specifically star schema models.</w:t>
            </w:r>
          </w:p>
          <w:p w14:paraId="6693E981" w14:textId="065F61E5" w:rsidR="002D3AD6" w:rsidRPr="00AB69B5" w:rsidRDefault="00521C02" w:rsidP="00FD6E8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  <w:r w:rsidR="00484D2F" w:rsidRPr="00AB69B5">
              <w:rPr>
                <w:b/>
                <w:bCs/>
                <w:color w:val="000000" w:themeColor="text1"/>
                <w:sz w:val="18"/>
                <w:szCs w:val="18"/>
              </w:rPr>
              <w:t>+</w:t>
            </w:r>
            <w:r w:rsidR="002D3AD6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Power BI </w:t>
            </w:r>
            <w:r w:rsidR="00484D2F" w:rsidRPr="00AB69B5">
              <w:rPr>
                <w:b/>
                <w:bCs/>
                <w:color w:val="000000" w:themeColor="text1"/>
                <w:sz w:val="18"/>
                <w:szCs w:val="18"/>
              </w:rPr>
              <w:t>R</w:t>
            </w:r>
            <w:r w:rsidR="005D6BF4" w:rsidRPr="00AB69B5">
              <w:rPr>
                <w:b/>
                <w:bCs/>
                <w:color w:val="000000" w:themeColor="text1"/>
                <w:sz w:val="18"/>
                <w:szCs w:val="18"/>
              </w:rPr>
              <w:t>eports</w:t>
            </w:r>
            <w:r w:rsidR="00484D2F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&amp; Dashboards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published company</w:t>
            </w:r>
            <w:r w:rsidR="006074B0" w:rsidRPr="00AB69B5">
              <w:rPr>
                <w:color w:val="000000" w:themeColor="text1"/>
                <w:sz w:val="18"/>
                <w:szCs w:val="18"/>
              </w:rPr>
              <w:t>wide</w:t>
            </w:r>
            <w:r w:rsidR="003A463E" w:rsidRPr="00AB69B5">
              <w:rPr>
                <w:color w:val="000000" w:themeColor="text1"/>
                <w:sz w:val="18"/>
                <w:szCs w:val="18"/>
              </w:rPr>
              <w:t xml:space="preserve">, </w:t>
            </w:r>
            <w:r w:rsidR="00385AB4">
              <w:rPr>
                <w:color w:val="000000" w:themeColor="text1"/>
                <w:sz w:val="18"/>
                <w:szCs w:val="18"/>
              </w:rPr>
              <w:t>&amp;</w:t>
            </w:r>
            <w:r w:rsidR="00203FC4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BD79B0" w:rsidRPr="00AB69B5">
              <w:rPr>
                <w:color w:val="000000" w:themeColor="text1"/>
                <w:sz w:val="18"/>
                <w:szCs w:val="18"/>
              </w:rPr>
              <w:t>regularly</w:t>
            </w:r>
            <w:r w:rsidR="00203FC4" w:rsidRPr="00AB69B5">
              <w:rPr>
                <w:color w:val="000000" w:themeColor="text1"/>
                <w:sz w:val="18"/>
                <w:szCs w:val="18"/>
              </w:rPr>
              <w:t xml:space="preserve"> used by </w:t>
            </w:r>
            <w:r w:rsidR="000A64DD" w:rsidRPr="00AB69B5">
              <w:rPr>
                <w:color w:val="000000" w:themeColor="text1"/>
                <w:sz w:val="18"/>
                <w:szCs w:val="18"/>
              </w:rPr>
              <w:t xml:space="preserve">executive </w:t>
            </w:r>
            <w:r w:rsidR="00BD79B0" w:rsidRPr="00AB69B5">
              <w:rPr>
                <w:color w:val="000000" w:themeColor="text1"/>
                <w:sz w:val="18"/>
                <w:szCs w:val="18"/>
              </w:rPr>
              <w:t>leadership</w:t>
            </w:r>
            <w:r w:rsidR="006074B0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1C941828" w14:textId="31C84CE0" w:rsidR="006D1DB9" w:rsidRPr="00AB69B5" w:rsidRDefault="006D1DB9" w:rsidP="006D1D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color w:val="000000" w:themeColor="text1"/>
                <w:sz w:val="18"/>
                <w:szCs w:val="18"/>
              </w:rPr>
              <w:t>2 Excel Workbooks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used by Director of Finance &amp; Regional Managers to decrease their financial data entry time by 2-3 hours per week.</w:t>
            </w:r>
          </w:p>
          <w:p w14:paraId="6B179BFE" w14:textId="3C59356A" w:rsidR="00CC5C6C" w:rsidRPr="00AB69B5" w:rsidRDefault="00521C02" w:rsidP="00FD6E8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C5C6C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years</w:t>
            </w:r>
            <w:r w:rsidR="00CC5C6C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9E63A3" w:rsidRPr="00AB69B5">
              <w:rPr>
                <w:color w:val="000000" w:themeColor="text1"/>
                <w:sz w:val="18"/>
                <w:szCs w:val="18"/>
              </w:rPr>
              <w:t xml:space="preserve">– </w:t>
            </w:r>
            <w:r w:rsidR="00CC5C6C" w:rsidRPr="00AB69B5">
              <w:rPr>
                <w:color w:val="000000" w:themeColor="text1"/>
                <w:sz w:val="18"/>
                <w:szCs w:val="18"/>
              </w:rPr>
              <w:t xml:space="preserve">Querying, updating,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CC5C6C" w:rsidRPr="00AB69B5">
              <w:rPr>
                <w:color w:val="000000" w:themeColor="text1"/>
                <w:sz w:val="18"/>
                <w:szCs w:val="18"/>
              </w:rPr>
              <w:t xml:space="preserve"> maintaining large multi-relational databases</w:t>
            </w:r>
            <w:r w:rsidR="00AD0183" w:rsidRPr="00AB69B5">
              <w:rPr>
                <w:color w:val="000000" w:themeColor="text1"/>
                <w:sz w:val="18"/>
                <w:szCs w:val="18"/>
              </w:rPr>
              <w:t xml:space="preserve"> (SQL)</w:t>
            </w:r>
            <w:r w:rsidR="00CC5C6C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097B0E3B" w14:textId="000BA31D" w:rsidR="009E63A3" w:rsidRPr="00AB69B5" w:rsidRDefault="00521C02" w:rsidP="00FD6E8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9E63A3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years</w:t>
            </w:r>
            <w:r w:rsidR="009E63A3" w:rsidRPr="00AB69B5">
              <w:rPr>
                <w:color w:val="000000" w:themeColor="text1"/>
                <w:sz w:val="18"/>
                <w:szCs w:val="18"/>
              </w:rPr>
              <w:t xml:space="preserve"> – </w:t>
            </w:r>
            <w:r w:rsidR="00043142" w:rsidRPr="00AB69B5">
              <w:rPr>
                <w:color w:val="000000" w:themeColor="text1"/>
                <w:sz w:val="18"/>
                <w:szCs w:val="18"/>
              </w:rPr>
              <w:t xml:space="preserve">Employing Agile &amp; Scrum project management </w:t>
            </w:r>
            <w:r w:rsidR="0014346E" w:rsidRPr="00AB69B5">
              <w:rPr>
                <w:color w:val="000000" w:themeColor="text1"/>
                <w:sz w:val="18"/>
                <w:szCs w:val="18"/>
              </w:rPr>
              <w:t>methodologies.</w:t>
            </w:r>
          </w:p>
          <w:p w14:paraId="5371E742" w14:textId="71C6F197" w:rsidR="002D3AD6" w:rsidRPr="00AB69B5" w:rsidRDefault="00AB69B5" w:rsidP="00FD6E8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  <w:r w:rsidR="002D3AD6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</w:t>
            </w:r>
            <w:r w:rsidR="00B75EF3" w:rsidRPr="00AB69B5">
              <w:rPr>
                <w:b/>
                <w:bCs/>
                <w:color w:val="000000" w:themeColor="text1"/>
                <w:sz w:val="18"/>
                <w:szCs w:val="18"/>
              </w:rPr>
              <w:t>s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120D9B" w:rsidRPr="00AB69B5">
              <w:rPr>
                <w:color w:val="000000" w:themeColor="text1"/>
                <w:sz w:val="18"/>
                <w:szCs w:val="18"/>
              </w:rPr>
              <w:t xml:space="preserve">– 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Communicating with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presenting</w:t>
            </w:r>
            <w:r w:rsidR="005706C6" w:rsidRPr="00AB69B5">
              <w:rPr>
                <w:color w:val="000000" w:themeColor="text1"/>
                <w:sz w:val="18"/>
                <w:szCs w:val="18"/>
              </w:rPr>
              <w:t xml:space="preserve"> pro</w:t>
            </w:r>
            <w:r w:rsidR="00367733" w:rsidRPr="00AB69B5">
              <w:rPr>
                <w:color w:val="000000" w:themeColor="text1"/>
                <w:sz w:val="18"/>
                <w:szCs w:val="18"/>
              </w:rPr>
              <w:t>jects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to Executives</w:t>
            </w:r>
            <w:r w:rsidR="00B056A6" w:rsidRPr="00AB69B5">
              <w:rPr>
                <w:color w:val="000000" w:themeColor="text1"/>
                <w:sz w:val="18"/>
                <w:szCs w:val="18"/>
              </w:rPr>
              <w:t>/</w:t>
            </w:r>
            <w:r w:rsidR="00435992" w:rsidRPr="00AB69B5">
              <w:rPr>
                <w:color w:val="000000" w:themeColor="text1"/>
                <w:sz w:val="18"/>
                <w:szCs w:val="18"/>
              </w:rPr>
              <w:t>Leadership/</w:t>
            </w:r>
            <w:r w:rsidR="00B056A6" w:rsidRPr="00AB69B5">
              <w:rPr>
                <w:color w:val="000000" w:themeColor="text1"/>
                <w:sz w:val="18"/>
                <w:szCs w:val="18"/>
              </w:rPr>
              <w:t>Board Members</w:t>
            </w:r>
            <w:r w:rsidR="007055F8" w:rsidRPr="00AB69B5">
              <w:rPr>
                <w:color w:val="000000" w:themeColor="text1"/>
                <w:sz w:val="18"/>
                <w:szCs w:val="18"/>
              </w:rPr>
              <w:t>,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Regional Leadership</w:t>
            </w:r>
            <w:r w:rsidR="007055F8" w:rsidRPr="00AB69B5">
              <w:rPr>
                <w:color w:val="000000" w:themeColor="text1"/>
                <w:sz w:val="18"/>
                <w:szCs w:val="18"/>
              </w:rPr>
              <w:t>,</w:t>
            </w:r>
            <w:r w:rsidR="00117AB3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Department Directors regarding data integrity, report functionality,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922D6" w:rsidRPr="00AB69B5">
              <w:rPr>
                <w:color w:val="000000" w:themeColor="text1"/>
                <w:sz w:val="18"/>
                <w:szCs w:val="18"/>
              </w:rPr>
              <w:t>dashboard</w:t>
            </w:r>
            <w:r w:rsidR="0088186F" w:rsidRPr="00AB69B5">
              <w:rPr>
                <w:color w:val="000000" w:themeColor="text1"/>
                <w:sz w:val="18"/>
                <w:szCs w:val="18"/>
              </w:rPr>
              <w:t xml:space="preserve"> us</w:t>
            </w:r>
            <w:r w:rsidR="00BF21FD" w:rsidRPr="00AB69B5">
              <w:rPr>
                <w:color w:val="000000" w:themeColor="text1"/>
                <w:sz w:val="18"/>
                <w:szCs w:val="18"/>
              </w:rPr>
              <w:t>ability</w:t>
            </w:r>
            <w:r w:rsidR="00E33799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3CB1CCDB" w14:textId="3A481E94" w:rsidR="00A54EB8" w:rsidRPr="00AB69B5" w:rsidRDefault="00041324" w:rsidP="006D1DB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b/>
                <w:bCs/>
                <w:color w:val="000000" w:themeColor="text1"/>
                <w:sz w:val="18"/>
                <w:szCs w:val="18"/>
              </w:rPr>
              <w:t>3</w:t>
            </w:r>
            <w:r w:rsidR="002D3AD6" w:rsidRPr="00AB69B5">
              <w:rPr>
                <w:b/>
                <w:bCs/>
                <w:color w:val="000000" w:themeColor="text1"/>
                <w:sz w:val="18"/>
                <w:szCs w:val="18"/>
              </w:rPr>
              <w:t xml:space="preserve"> years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A2F96" w:rsidRPr="00AB69B5">
              <w:rPr>
                <w:color w:val="000000" w:themeColor="text1"/>
                <w:sz w:val="18"/>
                <w:szCs w:val="18"/>
              </w:rPr>
              <w:t>–</w:t>
            </w:r>
            <w:r w:rsidR="002D3AD6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0A2F96" w:rsidRPr="00AB69B5">
              <w:rPr>
                <w:color w:val="000000" w:themeColor="text1"/>
                <w:sz w:val="18"/>
                <w:szCs w:val="18"/>
              </w:rPr>
              <w:t xml:space="preserve">Gathering business requirements </w:t>
            </w:r>
            <w:r w:rsidR="00EC7B92" w:rsidRPr="00AB69B5">
              <w:rPr>
                <w:color w:val="000000" w:themeColor="text1"/>
                <w:sz w:val="18"/>
                <w:szCs w:val="18"/>
              </w:rPr>
              <w:t xml:space="preserve">&amp; objectives </w:t>
            </w:r>
            <w:r w:rsidR="002E751F" w:rsidRPr="00AB69B5">
              <w:rPr>
                <w:color w:val="000000" w:themeColor="text1"/>
                <w:sz w:val="18"/>
                <w:szCs w:val="18"/>
              </w:rPr>
              <w:t>to</w:t>
            </w:r>
            <w:r w:rsidR="00EB7C04" w:rsidRPr="00AB69B5">
              <w:rPr>
                <w:color w:val="000000" w:themeColor="text1"/>
                <w:sz w:val="18"/>
                <w:szCs w:val="18"/>
              </w:rPr>
              <w:t xml:space="preserve"> lead project management</w:t>
            </w:r>
            <w:r w:rsidR="00CE1C26" w:rsidRPr="00AB69B5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62B11" w:rsidRPr="00AB69B5" w14:paraId="2E26BB87" w14:textId="77777777" w:rsidTr="00EF1778">
        <w:trPr>
          <w:trHeight w:val="7875"/>
        </w:trPr>
        <w:tc>
          <w:tcPr>
            <w:tcW w:w="1977" w:type="dxa"/>
          </w:tcPr>
          <w:p w14:paraId="58FAA951" w14:textId="1D86DA1C" w:rsidR="0051514B" w:rsidRPr="00AB69B5" w:rsidRDefault="00555FED" w:rsidP="00FD6E89">
            <w:pPr>
              <w:pStyle w:val="Heading1"/>
              <w:rPr>
                <w:caps w:val="0"/>
              </w:rPr>
            </w:pPr>
            <w:r w:rsidRPr="00AB69B5">
              <w:rPr>
                <w:caps w:val="0"/>
              </w:rPr>
              <w:t>Employment History</w:t>
            </w:r>
          </w:p>
        </w:tc>
        <w:tc>
          <w:tcPr>
            <w:tcW w:w="9911" w:type="dxa"/>
          </w:tcPr>
          <w:p w14:paraId="3008BDC5" w14:textId="7A5CC986" w:rsidR="002A17EA" w:rsidRPr="00AB69B5" w:rsidRDefault="00A95BAC" w:rsidP="00FD6E89">
            <w:pPr>
              <w:keepNext/>
              <w:keepLines/>
              <w:spacing w:after="0" w:line="240" w:lineRule="auto"/>
              <w:outlineLvl w:val="1"/>
              <w:rPr>
                <w:color w:val="000000" w:themeColor="text1"/>
                <w:kern w:val="20"/>
                <w:sz w:val="18"/>
                <w:szCs w:val="18"/>
                <w:lang w:val="fr-FR"/>
              </w:rPr>
            </w:pPr>
            <w:r w:rsidRPr="00AB69B5">
              <w:rPr>
                <w:b/>
                <w:bCs/>
                <w:color w:val="000000" w:themeColor="text1"/>
                <w:kern w:val="20"/>
                <w:sz w:val="18"/>
                <w:szCs w:val="18"/>
                <w:lang w:val="fr-FR"/>
              </w:rPr>
              <w:t>Data Analyst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- </w:t>
            </w:r>
            <w:r w:rsidR="00287825" w:rsidRPr="00AB69B5">
              <w:rPr>
                <w:color w:val="000000" w:themeColor="text1"/>
                <w:sz w:val="18"/>
                <w:szCs w:val="18"/>
              </w:rPr>
              <w:t>Leiters</w:t>
            </w:r>
          </w:p>
          <w:p w14:paraId="5A64FE5D" w14:textId="0BAC8EC2" w:rsidR="002A17EA" w:rsidRPr="00AB69B5" w:rsidRDefault="00B82A48" w:rsidP="00FD6E89">
            <w:pPr>
              <w:keepNext/>
              <w:keepLines/>
              <w:spacing w:after="80"/>
              <w:outlineLvl w:val="2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color w:val="000000" w:themeColor="text1"/>
                <w:sz w:val="18"/>
                <w:szCs w:val="18"/>
              </w:rPr>
              <w:t>A</w:t>
            </w:r>
            <w:r w:rsidR="00822DD7" w:rsidRPr="00AB69B5">
              <w:rPr>
                <w:color w:val="000000" w:themeColor="text1"/>
                <w:sz w:val="18"/>
                <w:szCs w:val="18"/>
              </w:rPr>
              <w:t>pr</w:t>
            </w:r>
            <w:r w:rsidR="0000118A" w:rsidRPr="00AB69B5">
              <w:rPr>
                <w:color w:val="000000" w:themeColor="text1"/>
                <w:sz w:val="18"/>
                <w:szCs w:val="18"/>
              </w:rPr>
              <w:t>. 202</w:t>
            </w:r>
            <w:r w:rsidR="0089356E" w:rsidRPr="00AB69B5">
              <w:rPr>
                <w:color w:val="000000" w:themeColor="text1"/>
                <w:sz w:val="18"/>
                <w:szCs w:val="18"/>
              </w:rPr>
              <w:t>2</w:t>
            </w:r>
            <w:r w:rsidR="002A17EA" w:rsidRPr="00AB69B5">
              <w:rPr>
                <w:color w:val="000000" w:themeColor="text1"/>
                <w:sz w:val="18"/>
                <w:szCs w:val="18"/>
              </w:rPr>
              <w:t xml:space="preserve"> – </w:t>
            </w:r>
            <w:r w:rsidR="006229B6">
              <w:rPr>
                <w:color w:val="000000" w:themeColor="text1"/>
                <w:sz w:val="18"/>
                <w:szCs w:val="18"/>
              </w:rPr>
              <w:t>May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202</w:t>
            </w:r>
            <w:r w:rsidR="006229B6">
              <w:rPr>
                <w:color w:val="000000" w:themeColor="text1"/>
                <w:sz w:val="18"/>
                <w:szCs w:val="18"/>
              </w:rPr>
              <w:t>3</w:t>
            </w:r>
          </w:p>
          <w:p w14:paraId="31EE1E90" w14:textId="3E784A2E" w:rsidR="00CF2852" w:rsidRPr="00AB69B5" w:rsidRDefault="00A03AE4" w:rsidP="00C83E09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Worked s</w:t>
            </w:r>
            <w:r w:rsidR="00F3208A" w:rsidRPr="00AB69B5">
              <w:rPr>
                <w:color w:val="000000" w:themeColor="text1"/>
                <w:sz w:val="18"/>
                <w:szCs w:val="18"/>
                <w:lang w:val="en-GB"/>
              </w:rPr>
              <w:t>olitary role as a data analys</w:t>
            </w:r>
            <w:r w:rsidR="00AC42F3" w:rsidRPr="00AB69B5">
              <w:rPr>
                <w:color w:val="000000" w:themeColor="text1"/>
                <w:sz w:val="18"/>
                <w:szCs w:val="18"/>
                <w:lang w:val="en-GB"/>
              </w:rPr>
              <w:t>t with direct report to a senior manager</w:t>
            </w:r>
            <w:r w:rsidR="00C4608E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2DA669D9" w14:textId="12C530CF" w:rsidR="000F3130" w:rsidRPr="00AB69B5" w:rsidRDefault="000F3130" w:rsidP="00C83E09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Normalized &amp; tidied </w:t>
            </w:r>
            <w:r w:rsidR="006C7AA5" w:rsidRPr="00AB69B5">
              <w:rPr>
                <w:color w:val="000000" w:themeColor="text1"/>
                <w:sz w:val="18"/>
                <w:szCs w:val="18"/>
                <w:lang w:val="en-GB"/>
              </w:rPr>
              <w:t>large sets of legacy data</w:t>
            </w:r>
            <w:r w:rsidR="0005614F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1B08A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held in hard-copy </w:t>
            </w:r>
            <w:r w:rsidR="00603385" w:rsidRPr="00AB69B5">
              <w:rPr>
                <w:color w:val="000000" w:themeColor="text1"/>
                <w:sz w:val="18"/>
                <w:szCs w:val="18"/>
                <w:lang w:val="en-GB"/>
              </w:rPr>
              <w:t>records.</w:t>
            </w:r>
          </w:p>
          <w:p w14:paraId="065BB216" w14:textId="0FDD9C59" w:rsidR="00F04B20" w:rsidRPr="00AB69B5" w:rsidRDefault="006621A6" w:rsidP="00FD6E89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Built a </w:t>
            </w:r>
            <w:r w:rsidR="006F5CE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working </w:t>
            </w:r>
            <w:r w:rsidR="00FD3326" w:rsidRPr="00AB69B5">
              <w:rPr>
                <w:color w:val="000000" w:themeColor="text1"/>
                <w:sz w:val="18"/>
                <w:szCs w:val="18"/>
                <w:lang w:val="en-GB"/>
              </w:rPr>
              <w:t>s</w:t>
            </w:r>
            <w:r w:rsidR="006F5CED" w:rsidRPr="00AB69B5">
              <w:rPr>
                <w:color w:val="000000" w:themeColor="text1"/>
                <w:sz w:val="18"/>
                <w:szCs w:val="18"/>
                <w:lang w:val="en-GB"/>
              </w:rPr>
              <w:t>tar</w:t>
            </w:r>
            <w:r w:rsidR="00FD3326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644094" w:rsidRPr="00AB69B5">
              <w:rPr>
                <w:color w:val="000000" w:themeColor="text1"/>
                <w:sz w:val="18"/>
                <w:szCs w:val="18"/>
                <w:lang w:val="en-GB"/>
              </w:rPr>
              <w:t>s</w:t>
            </w:r>
            <w:r w:rsidR="006F5CE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chema </w:t>
            </w:r>
            <w:r w:rsidR="00644094" w:rsidRPr="00AB69B5">
              <w:rPr>
                <w:color w:val="000000" w:themeColor="text1"/>
                <w:sz w:val="18"/>
                <w:szCs w:val="18"/>
                <w:lang w:val="en-GB"/>
              </w:rPr>
              <w:t>d</w:t>
            </w:r>
            <w:r w:rsidR="006F5CE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ata </w:t>
            </w:r>
            <w:r w:rsidR="00644094" w:rsidRPr="00AB69B5">
              <w:rPr>
                <w:color w:val="000000" w:themeColor="text1"/>
                <w:sz w:val="18"/>
                <w:szCs w:val="18"/>
                <w:lang w:val="en-GB"/>
              </w:rPr>
              <w:t>m</w:t>
            </w:r>
            <w:r w:rsidR="006F5CED" w:rsidRPr="00AB69B5">
              <w:rPr>
                <w:color w:val="000000" w:themeColor="text1"/>
                <w:sz w:val="18"/>
                <w:szCs w:val="18"/>
                <w:lang w:val="en-GB"/>
              </w:rPr>
              <w:t>odel</w:t>
            </w:r>
            <w:r w:rsidR="00A53A2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E42896" w:rsidRPr="00AB69B5">
              <w:rPr>
                <w:color w:val="000000" w:themeColor="text1"/>
                <w:sz w:val="18"/>
                <w:szCs w:val="18"/>
                <w:lang w:val="en-GB"/>
              </w:rPr>
              <w:t>with</w:t>
            </w:r>
            <w:r w:rsidR="00644094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Excel Power Pivot</w:t>
            </w:r>
            <w:r w:rsidR="00A4183C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tables &amp; relationships</w:t>
            </w:r>
            <w:r w:rsidR="004D6A85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4D771A2C" w14:textId="6249C085" w:rsidR="00672FA3" w:rsidRDefault="00F04B20" w:rsidP="00FD6E89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Used Excel</w:t>
            </w:r>
            <w:r w:rsidR="0000621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, SSMS, </w:t>
            </w:r>
            <w:r w:rsidR="00C4608E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00621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C4608E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SharePoint Lists 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as data sourc</w:t>
            </w:r>
            <w:r w:rsidR="007C0783" w:rsidRPr="00AB69B5">
              <w:rPr>
                <w:color w:val="000000" w:themeColor="text1"/>
                <w:sz w:val="18"/>
                <w:szCs w:val="18"/>
                <w:lang w:val="en-GB"/>
              </w:rPr>
              <w:t>e</w:t>
            </w:r>
            <w:r w:rsidR="004D6A85" w:rsidRPr="00AB69B5">
              <w:rPr>
                <w:color w:val="000000" w:themeColor="text1"/>
                <w:sz w:val="18"/>
                <w:szCs w:val="18"/>
                <w:lang w:val="en-GB"/>
              </w:rPr>
              <w:t>s</w:t>
            </w:r>
            <w:r w:rsidR="007C078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in</w:t>
            </w:r>
            <w:r w:rsidR="00834E47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Power BI</w:t>
            </w:r>
            <w:r w:rsidR="0000621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reports</w:t>
            </w:r>
            <w:r w:rsidR="004D6A85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22282E99" w14:textId="4252B7C6" w:rsidR="00234F04" w:rsidRPr="00AB69B5" w:rsidRDefault="00893203" w:rsidP="00FD6E89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  <w:lang w:val="en-GB"/>
              </w:rPr>
              <w:t xml:space="preserve">Created </w:t>
            </w:r>
            <w:r w:rsidR="009901B6">
              <w:rPr>
                <w:color w:val="000000" w:themeColor="text1"/>
                <w:sz w:val="18"/>
                <w:szCs w:val="18"/>
                <w:lang w:val="en-GB"/>
              </w:rPr>
              <w:t>several Excel workbooks to house data</w:t>
            </w:r>
            <w:r w:rsidR="000550BD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385AB4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0550BD">
              <w:rPr>
                <w:color w:val="000000" w:themeColor="text1"/>
                <w:sz w:val="18"/>
                <w:szCs w:val="18"/>
                <w:lang w:val="en-GB"/>
              </w:rPr>
              <w:t xml:space="preserve"> display</w:t>
            </w:r>
            <w:r w:rsidR="00467DBE">
              <w:rPr>
                <w:color w:val="000000" w:themeColor="text1"/>
                <w:sz w:val="18"/>
                <w:szCs w:val="18"/>
                <w:lang w:val="en-GB"/>
              </w:rPr>
              <w:t xml:space="preserve"> statistical analyses</w:t>
            </w:r>
            <w:r w:rsidR="00DB3990">
              <w:rPr>
                <w:color w:val="000000" w:themeColor="text1"/>
                <w:sz w:val="18"/>
                <w:szCs w:val="18"/>
                <w:lang w:val="en-GB"/>
              </w:rPr>
              <w:t xml:space="preserve"> &amp;</w:t>
            </w:r>
            <w:r w:rsidR="000550BD">
              <w:rPr>
                <w:color w:val="000000" w:themeColor="text1"/>
                <w:sz w:val="18"/>
                <w:szCs w:val="18"/>
                <w:lang w:val="en-GB"/>
              </w:rPr>
              <w:t xml:space="preserve"> financial reporting information</w:t>
            </w:r>
            <w:r w:rsidR="00DB3990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097A06F9" w14:textId="77777777" w:rsidR="009174DD" w:rsidRPr="00AB69B5" w:rsidRDefault="009174DD" w:rsidP="009174DD">
            <w:p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</w:p>
          <w:p w14:paraId="27415802" w14:textId="669CAC07" w:rsidR="00A14116" w:rsidRPr="00AB69B5" w:rsidRDefault="00D150D6" w:rsidP="00FD6E89">
            <w:pPr>
              <w:pStyle w:val="Heading2"/>
              <w:rPr>
                <w:caps w:val="0"/>
                <w:sz w:val="18"/>
                <w:szCs w:val="18"/>
                <w:lang w:val="fr-FR"/>
              </w:rPr>
            </w:pPr>
            <w:r w:rsidRPr="00AB69B5">
              <w:rPr>
                <w:rStyle w:val="Strong"/>
                <w:caps w:val="0"/>
                <w:sz w:val="18"/>
                <w:szCs w:val="18"/>
                <w:lang w:val="fr-FR"/>
              </w:rPr>
              <w:t>Data Analyst</w:t>
            </w:r>
            <w:r w:rsidR="00A95BAC" w:rsidRPr="00AB69B5">
              <w:rPr>
                <w:rStyle w:val="Strong"/>
                <w:b w:val="0"/>
                <w:bCs w:val="0"/>
                <w:caps w:val="0"/>
                <w:sz w:val="18"/>
                <w:szCs w:val="18"/>
                <w:lang w:val="fr-FR"/>
              </w:rPr>
              <w:t xml:space="preserve"> </w:t>
            </w:r>
            <w:r w:rsidR="005C1686" w:rsidRPr="00AB69B5">
              <w:rPr>
                <w:b/>
                <w:bCs/>
                <w:caps w:val="0"/>
                <w:sz w:val="18"/>
                <w:szCs w:val="18"/>
                <w:lang w:val="fr-FR"/>
              </w:rPr>
              <w:t>–</w:t>
            </w:r>
            <w:r w:rsidR="00A14116" w:rsidRPr="00AB69B5">
              <w:rPr>
                <w:caps w:val="0"/>
                <w:sz w:val="18"/>
                <w:szCs w:val="18"/>
                <w:lang w:val="fr-FR"/>
              </w:rPr>
              <w:t xml:space="preserve"> </w:t>
            </w:r>
            <w:r w:rsidR="005C1686" w:rsidRPr="00AB69B5">
              <w:rPr>
                <w:caps w:val="0"/>
                <w:sz w:val="18"/>
                <w:szCs w:val="18"/>
                <w:lang w:val="fr-FR"/>
              </w:rPr>
              <w:t>Q</w:t>
            </w:r>
            <w:r w:rsidR="00202B16" w:rsidRPr="00AB69B5">
              <w:rPr>
                <w:caps w:val="0"/>
                <w:sz w:val="18"/>
                <w:szCs w:val="18"/>
                <w:lang w:val="fr-FR"/>
              </w:rPr>
              <w:t>uisitive</w:t>
            </w:r>
            <w:r w:rsidR="009A6212" w:rsidRPr="00AB69B5">
              <w:rPr>
                <w:caps w:val="0"/>
                <w:sz w:val="18"/>
                <w:szCs w:val="18"/>
                <w:lang w:val="fr-FR"/>
              </w:rPr>
              <w:t>, LLC</w:t>
            </w:r>
          </w:p>
          <w:p w14:paraId="10DA0372" w14:textId="6879794F" w:rsidR="00A14116" w:rsidRPr="00AB69B5" w:rsidRDefault="00C04503" w:rsidP="00FD6E89">
            <w:pPr>
              <w:pStyle w:val="Heading3"/>
              <w:rPr>
                <w:caps w:val="0"/>
                <w:color w:val="000000" w:themeColor="text1"/>
                <w:sz w:val="18"/>
                <w:szCs w:val="18"/>
              </w:rPr>
            </w:pPr>
            <w:r w:rsidRPr="00AB69B5">
              <w:rPr>
                <w:caps w:val="0"/>
                <w:color w:val="000000" w:themeColor="text1"/>
                <w:sz w:val="18"/>
                <w:szCs w:val="18"/>
              </w:rPr>
              <w:t>Oct</w:t>
            </w:r>
            <w:r w:rsidR="00A14116" w:rsidRPr="00AB69B5">
              <w:rPr>
                <w:caps w:val="0"/>
                <w:color w:val="000000" w:themeColor="text1"/>
                <w:sz w:val="18"/>
                <w:szCs w:val="18"/>
              </w:rPr>
              <w:t>. 202</w:t>
            </w:r>
            <w:r w:rsidR="009A6212" w:rsidRPr="00AB69B5">
              <w:rPr>
                <w:caps w:val="0"/>
                <w:color w:val="000000" w:themeColor="text1"/>
                <w:sz w:val="18"/>
                <w:szCs w:val="18"/>
              </w:rPr>
              <w:t>1</w:t>
            </w:r>
            <w:r w:rsidR="00A14116" w:rsidRPr="00AB69B5">
              <w:rPr>
                <w:caps w:val="0"/>
                <w:color w:val="000000" w:themeColor="text1"/>
                <w:sz w:val="18"/>
                <w:szCs w:val="18"/>
              </w:rPr>
              <w:t xml:space="preserve"> –</w:t>
            </w:r>
            <w:r w:rsidR="0089356E" w:rsidRPr="00AB69B5">
              <w:rPr>
                <w:caps w:val="0"/>
                <w:color w:val="000000" w:themeColor="text1"/>
                <w:sz w:val="18"/>
                <w:szCs w:val="18"/>
              </w:rPr>
              <w:t xml:space="preserve"> </w:t>
            </w:r>
            <w:r w:rsidRPr="00AB69B5">
              <w:rPr>
                <w:caps w:val="0"/>
                <w:color w:val="000000" w:themeColor="text1"/>
                <w:sz w:val="18"/>
                <w:szCs w:val="18"/>
              </w:rPr>
              <w:t>Feb</w:t>
            </w:r>
            <w:r w:rsidR="0062303C" w:rsidRPr="00AB69B5">
              <w:rPr>
                <w:caps w:val="0"/>
                <w:color w:val="000000" w:themeColor="text1"/>
                <w:sz w:val="18"/>
                <w:szCs w:val="18"/>
              </w:rPr>
              <w:t>. 202</w:t>
            </w:r>
            <w:r w:rsidR="0089356E" w:rsidRPr="00AB69B5">
              <w:rPr>
                <w:caps w:val="0"/>
                <w:color w:val="000000" w:themeColor="text1"/>
                <w:sz w:val="18"/>
                <w:szCs w:val="18"/>
              </w:rPr>
              <w:t>2</w:t>
            </w:r>
          </w:p>
          <w:p w14:paraId="2ED66B62" w14:textId="605B752D" w:rsidR="004903B6" w:rsidRPr="00AB69B5" w:rsidRDefault="004903B6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Work</w:t>
            </w:r>
            <w:r w:rsidR="003E24E8" w:rsidRPr="00AB69B5">
              <w:rPr>
                <w:color w:val="000000" w:themeColor="text1"/>
                <w:sz w:val="18"/>
                <w:szCs w:val="18"/>
                <w:lang w:val="en-GB"/>
              </w:rPr>
              <w:t>ed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with cloud-based services </w:t>
            </w:r>
            <w:r w:rsidR="00A61595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– </w:t>
            </w:r>
            <w:r w:rsidR="004938B7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Microsoft SQL Server, 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Azure Data Lake</w:t>
            </w:r>
            <w:r w:rsidR="00860906" w:rsidRPr="00AB69B5">
              <w:rPr>
                <w:color w:val="000000" w:themeColor="text1"/>
                <w:sz w:val="18"/>
                <w:szCs w:val="18"/>
                <w:lang w:val="en-GB"/>
              </w:rPr>
              <w:t>s</w:t>
            </w:r>
            <w:r w:rsidR="001F7D89" w:rsidRPr="00AB69B5">
              <w:rPr>
                <w:color w:val="000000" w:themeColor="text1"/>
                <w:sz w:val="18"/>
                <w:szCs w:val="18"/>
                <w:lang w:val="en-GB"/>
              </w:rPr>
              <w:t>, SharePoint</w:t>
            </w:r>
            <w:r w:rsidR="002736B0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, </w:t>
            </w:r>
            <w:r w:rsidR="00026888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2736B0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others</w:t>
            </w:r>
            <w:r w:rsidR="003B0D83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4CD712FF" w14:textId="4D33CA92" w:rsidR="003B7FAF" w:rsidRPr="00AB69B5" w:rsidRDefault="0078238B" w:rsidP="005421AE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Emphasi</w:t>
            </w:r>
            <w:r w:rsidR="00F321C4" w:rsidRPr="00AB69B5">
              <w:rPr>
                <w:color w:val="000000" w:themeColor="text1"/>
                <w:sz w:val="18"/>
                <w:szCs w:val="18"/>
                <w:lang w:val="en-GB"/>
              </w:rPr>
              <w:t>z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ed role in Power BI</w:t>
            </w:r>
            <w:r w:rsidR="007B2A3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reporting</w:t>
            </w:r>
            <w:r w:rsidR="00DA7443" w:rsidRPr="00AB69B5">
              <w:rPr>
                <w:color w:val="000000" w:themeColor="text1"/>
                <w:sz w:val="18"/>
                <w:szCs w:val="18"/>
                <w:lang w:val="en-GB"/>
              </w:rPr>
              <w:t>,</w:t>
            </w:r>
            <w:r w:rsidR="004E3286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31696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visualization tools, </w:t>
            </w:r>
            <w:r w:rsidR="00026888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31696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AE40B1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dataset </w:t>
            </w:r>
            <w:r w:rsidR="00BD3C76" w:rsidRPr="00AB69B5">
              <w:rPr>
                <w:color w:val="000000" w:themeColor="text1"/>
                <w:sz w:val="18"/>
                <w:szCs w:val="18"/>
                <w:lang w:val="en-GB"/>
              </w:rPr>
              <w:t>modeling</w:t>
            </w:r>
            <w:r w:rsidR="00AE40B1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7FC906BB" w14:textId="61FD3852" w:rsidR="003B7FAF" w:rsidRPr="00AB69B5" w:rsidRDefault="0014324C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Wrote</w:t>
            </w:r>
            <w:r w:rsidR="003B7FAF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a</w:t>
            </w:r>
            <w:r w:rsidR="003B7FAF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d-hoc queries </w:t>
            </w:r>
            <w:r w:rsidR="00026888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3B7FAF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customized reports</w:t>
            </w:r>
            <w:r w:rsidR="003B7FAF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for external clients.</w:t>
            </w:r>
          </w:p>
          <w:p w14:paraId="7F709EE5" w14:textId="77777777" w:rsidR="00CD1C43" w:rsidRPr="00AB69B5" w:rsidRDefault="00CD1C43" w:rsidP="00CD1C43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Used Excel, SSMS, &amp; SharePoint Lists as data sources in Power BI reports.</w:t>
            </w:r>
          </w:p>
          <w:p w14:paraId="7E564078" w14:textId="77777777" w:rsidR="00A527C3" w:rsidRPr="00AB69B5" w:rsidRDefault="00A527C3" w:rsidP="00FD6E89">
            <w:pPr>
              <w:pStyle w:val="ListParagraph"/>
              <w:ind w:left="720"/>
              <w:rPr>
                <w:rStyle w:val="Strong"/>
                <w:sz w:val="18"/>
                <w:szCs w:val="18"/>
                <w:lang w:val="en-GB"/>
              </w:rPr>
            </w:pPr>
          </w:p>
          <w:p w14:paraId="5BBBF668" w14:textId="162B0D6A" w:rsidR="0051514B" w:rsidRPr="00AB69B5" w:rsidRDefault="00D150D6" w:rsidP="00FD6E89">
            <w:pPr>
              <w:pStyle w:val="Heading2"/>
              <w:rPr>
                <w:caps w:val="0"/>
                <w:sz w:val="18"/>
                <w:szCs w:val="18"/>
                <w:lang w:val="fr-FR"/>
              </w:rPr>
            </w:pPr>
            <w:r w:rsidRPr="00AB69B5">
              <w:rPr>
                <w:rStyle w:val="Strong"/>
                <w:caps w:val="0"/>
                <w:sz w:val="18"/>
                <w:szCs w:val="18"/>
              </w:rPr>
              <w:t>Data Analyst</w:t>
            </w:r>
            <w:r w:rsidRPr="00AB69B5">
              <w:rPr>
                <w:rStyle w:val="Strong"/>
                <w:b w:val="0"/>
                <w:bCs w:val="0"/>
                <w:caps w:val="0"/>
                <w:sz w:val="18"/>
                <w:szCs w:val="18"/>
              </w:rPr>
              <w:t xml:space="preserve"> </w:t>
            </w:r>
            <w:r w:rsidR="005C1686" w:rsidRPr="00AB69B5">
              <w:rPr>
                <w:b/>
                <w:bCs/>
                <w:caps w:val="0"/>
                <w:kern w:val="0"/>
                <w:sz w:val="18"/>
                <w:szCs w:val="18"/>
                <w:lang w:val="en-GB"/>
              </w:rPr>
              <w:t>–</w:t>
            </w:r>
            <w:r w:rsidRPr="00AB69B5">
              <w:rPr>
                <w:b/>
                <w:bCs/>
                <w:caps w:val="0"/>
                <w:kern w:val="0"/>
                <w:sz w:val="18"/>
                <w:szCs w:val="18"/>
                <w:lang w:val="en-GB"/>
              </w:rPr>
              <w:t xml:space="preserve"> </w:t>
            </w:r>
            <w:r w:rsidR="0051514B" w:rsidRPr="00AB69B5">
              <w:rPr>
                <w:caps w:val="0"/>
                <w:sz w:val="18"/>
                <w:szCs w:val="18"/>
                <w:lang w:val="fr-FR"/>
              </w:rPr>
              <w:t>Eating Recovery Center</w:t>
            </w:r>
          </w:p>
          <w:p w14:paraId="54E8E2AD" w14:textId="43E4079B" w:rsidR="0051514B" w:rsidRPr="00AB69B5" w:rsidRDefault="00C04503" w:rsidP="00FD6E89">
            <w:pPr>
              <w:pStyle w:val="Heading3"/>
              <w:rPr>
                <w:caps w:val="0"/>
                <w:color w:val="000000" w:themeColor="text1"/>
                <w:sz w:val="18"/>
                <w:szCs w:val="18"/>
              </w:rPr>
            </w:pPr>
            <w:r w:rsidRPr="00AB69B5">
              <w:rPr>
                <w:caps w:val="0"/>
                <w:color w:val="000000" w:themeColor="text1"/>
                <w:sz w:val="18"/>
                <w:szCs w:val="18"/>
              </w:rPr>
              <w:t>Feb</w:t>
            </w:r>
            <w:r w:rsidR="00474434" w:rsidRPr="00AB69B5">
              <w:rPr>
                <w:caps w:val="0"/>
                <w:color w:val="000000" w:themeColor="text1"/>
                <w:sz w:val="18"/>
                <w:szCs w:val="18"/>
              </w:rPr>
              <w:t>. 20</w:t>
            </w:r>
            <w:r w:rsidR="00AB25EB" w:rsidRPr="00AB69B5">
              <w:rPr>
                <w:caps w:val="0"/>
                <w:color w:val="000000" w:themeColor="text1"/>
                <w:sz w:val="18"/>
                <w:szCs w:val="18"/>
              </w:rPr>
              <w:t>20</w:t>
            </w:r>
            <w:r w:rsidR="0051514B" w:rsidRPr="00AB69B5">
              <w:rPr>
                <w:caps w:val="0"/>
                <w:color w:val="000000" w:themeColor="text1"/>
                <w:sz w:val="18"/>
                <w:szCs w:val="18"/>
              </w:rPr>
              <w:t xml:space="preserve"> </w:t>
            </w:r>
            <w:r w:rsidR="00654646" w:rsidRPr="00AB69B5">
              <w:rPr>
                <w:caps w:val="0"/>
                <w:color w:val="000000" w:themeColor="text1"/>
                <w:sz w:val="18"/>
                <w:szCs w:val="18"/>
              </w:rPr>
              <w:t>–</w:t>
            </w:r>
            <w:r w:rsidR="0051514B" w:rsidRPr="00AB69B5">
              <w:rPr>
                <w:caps w:val="0"/>
                <w:color w:val="000000" w:themeColor="text1"/>
                <w:sz w:val="18"/>
                <w:szCs w:val="18"/>
              </w:rPr>
              <w:t xml:space="preserve"> </w:t>
            </w:r>
            <w:r w:rsidRPr="00AB69B5">
              <w:rPr>
                <w:caps w:val="0"/>
                <w:color w:val="000000" w:themeColor="text1"/>
                <w:sz w:val="18"/>
                <w:szCs w:val="18"/>
              </w:rPr>
              <w:t>Feb</w:t>
            </w:r>
            <w:r w:rsidR="001C50A7" w:rsidRPr="00AB69B5">
              <w:rPr>
                <w:caps w:val="0"/>
                <w:color w:val="000000" w:themeColor="text1"/>
                <w:sz w:val="18"/>
                <w:szCs w:val="18"/>
              </w:rPr>
              <w:t>.</w:t>
            </w:r>
            <w:r w:rsidR="00654646" w:rsidRPr="00AB69B5">
              <w:rPr>
                <w:caps w:val="0"/>
                <w:color w:val="000000" w:themeColor="text1"/>
                <w:sz w:val="18"/>
                <w:szCs w:val="18"/>
              </w:rPr>
              <w:t xml:space="preserve"> 2021</w:t>
            </w:r>
          </w:p>
          <w:p w14:paraId="7600EC88" w14:textId="37CA9F78" w:rsidR="00384AAE" w:rsidRPr="00AB69B5" w:rsidRDefault="003852AB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Published</w:t>
            </w:r>
            <w:r w:rsidR="008C49B6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2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Excel </w:t>
            </w:r>
            <w:r w:rsidR="00603611" w:rsidRPr="00AB69B5">
              <w:rPr>
                <w:color w:val="000000" w:themeColor="text1"/>
                <w:sz w:val="18"/>
                <w:szCs w:val="18"/>
                <w:lang w:val="en-GB"/>
              </w:rPr>
              <w:t>workbooks</w:t>
            </w:r>
            <w:r w:rsidR="00FA6134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AB0EBB" w:rsidRPr="00AB69B5">
              <w:rPr>
                <w:color w:val="000000" w:themeColor="text1"/>
                <w:sz w:val="18"/>
                <w:szCs w:val="18"/>
                <w:lang w:val="en-GB"/>
              </w:rPr>
              <w:t>reduc</w:t>
            </w:r>
            <w:r w:rsidR="00E3008C" w:rsidRPr="00AB69B5">
              <w:rPr>
                <w:color w:val="000000" w:themeColor="text1"/>
                <w:sz w:val="18"/>
                <w:szCs w:val="18"/>
                <w:lang w:val="en-GB"/>
              </w:rPr>
              <w:t>ing</w:t>
            </w:r>
            <w:r w:rsidR="00AB0EB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6801B7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the Financial </w:t>
            </w:r>
            <w:r w:rsidR="00C25822" w:rsidRPr="00AB69B5">
              <w:rPr>
                <w:color w:val="000000" w:themeColor="text1"/>
                <w:sz w:val="18"/>
                <w:szCs w:val="18"/>
                <w:lang w:val="en-GB"/>
              </w:rPr>
              <w:t>D</w:t>
            </w:r>
            <w:r w:rsidR="006801B7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epartment’s </w:t>
            </w:r>
            <w:r w:rsidR="00384AAE" w:rsidRPr="00AB69B5">
              <w:rPr>
                <w:color w:val="000000" w:themeColor="text1"/>
                <w:sz w:val="18"/>
                <w:szCs w:val="18"/>
                <w:lang w:val="en-GB"/>
              </w:rPr>
              <w:t>data entry time by 2-3 hours per week</w:t>
            </w:r>
            <w:r w:rsidR="00F9349D"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765E5816" w14:textId="4E0AB2C6" w:rsidR="00B75EF3" w:rsidRDefault="003852AB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Published 2</w:t>
            </w:r>
            <w:r w:rsidR="00F9349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8142E7" w:rsidRPr="00AB69B5">
              <w:rPr>
                <w:color w:val="000000" w:themeColor="text1"/>
                <w:sz w:val="18"/>
                <w:szCs w:val="18"/>
                <w:lang w:val="en-GB"/>
              </w:rPr>
              <w:t>Excel</w:t>
            </w:r>
            <w:r w:rsidR="00947F9E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F9349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workbooks </w:t>
            </w:r>
            <w:r w:rsidR="004A03A5" w:rsidRPr="00AB69B5">
              <w:rPr>
                <w:color w:val="000000" w:themeColor="text1"/>
                <w:sz w:val="18"/>
                <w:szCs w:val="18"/>
                <w:lang w:val="en-GB"/>
              </w:rPr>
              <w:t>address</w:t>
            </w:r>
            <w:r w:rsidR="00F9349D" w:rsidRPr="00AB69B5">
              <w:rPr>
                <w:color w:val="000000" w:themeColor="text1"/>
                <w:sz w:val="18"/>
                <w:szCs w:val="18"/>
                <w:lang w:val="en-GB"/>
              </w:rPr>
              <w:t>i</w:t>
            </w:r>
            <w:r w:rsidR="00E3008C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ng 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facility level revenue, insurance claims, </w:t>
            </w:r>
            <w:r w:rsidR="00026888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write-offs</w:t>
            </w:r>
            <w:r w:rsidR="00FA6134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–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332A75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working alongside 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>t</w:t>
            </w:r>
            <w:r w:rsidR="00332A75" w:rsidRPr="00AB69B5">
              <w:rPr>
                <w:color w:val="000000" w:themeColor="text1"/>
                <w:sz w:val="18"/>
                <w:szCs w:val="18"/>
                <w:lang w:val="en-GB"/>
              </w:rPr>
              <w:t>he</w:t>
            </w:r>
            <w:r w:rsidR="00B75EF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Director of Finance.</w:t>
            </w:r>
          </w:p>
          <w:p w14:paraId="115101DB" w14:textId="40BF7516" w:rsidR="003D0E7E" w:rsidRPr="00AB69B5" w:rsidRDefault="003D0E7E" w:rsidP="003D0E7E">
            <w:pPr>
              <w:pStyle w:val="ListParagraph"/>
              <w:numPr>
                <w:ilvl w:val="1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color w:val="000000" w:themeColor="text1"/>
                <w:sz w:val="18"/>
                <w:szCs w:val="18"/>
                <w:lang w:val="en-GB"/>
              </w:rPr>
              <w:t xml:space="preserve">Used Pivot Charts, </w:t>
            </w:r>
            <w:r w:rsidR="007A6B8C">
              <w:rPr>
                <w:color w:val="000000" w:themeColor="text1"/>
                <w:sz w:val="18"/>
                <w:szCs w:val="18"/>
                <w:lang w:val="en-GB"/>
              </w:rPr>
              <w:t xml:space="preserve">bar charts, </w:t>
            </w:r>
            <w:r w:rsidR="00701A99">
              <w:rPr>
                <w:color w:val="000000" w:themeColor="text1"/>
                <w:sz w:val="18"/>
                <w:szCs w:val="18"/>
                <w:lang w:val="en-GB"/>
              </w:rPr>
              <w:t>line charts depicting invoice data over time</w:t>
            </w:r>
          </w:p>
          <w:p w14:paraId="3D34307C" w14:textId="406D5972" w:rsidR="00AB0EBB" w:rsidRPr="00AB69B5" w:rsidRDefault="00113F16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4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Power BI </w:t>
            </w:r>
            <w:r w:rsidR="00DE17A5" w:rsidRPr="00AB69B5">
              <w:rPr>
                <w:color w:val="000000" w:themeColor="text1"/>
                <w:sz w:val="18"/>
                <w:szCs w:val="18"/>
                <w:lang w:val="en-GB"/>
              </w:rPr>
              <w:t>reports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published for </w:t>
            </w:r>
            <w:r w:rsidR="002F2FA5" w:rsidRPr="00AB69B5">
              <w:rPr>
                <w:color w:val="000000" w:themeColor="text1"/>
                <w:sz w:val="18"/>
                <w:szCs w:val="18"/>
                <w:lang w:val="en-GB"/>
              </w:rPr>
              <w:t>e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>xecutive</w:t>
            </w:r>
            <w:r w:rsidR="00CF7DC3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2F2FA5" w:rsidRPr="00AB69B5">
              <w:rPr>
                <w:color w:val="000000" w:themeColor="text1"/>
                <w:sz w:val="18"/>
                <w:szCs w:val="18"/>
                <w:lang w:val="en-GB"/>
              </w:rPr>
              <w:t>l</w:t>
            </w:r>
            <w:r w:rsidR="00CF7DC3" w:rsidRPr="00AB69B5">
              <w:rPr>
                <w:color w:val="000000" w:themeColor="text1"/>
                <w:sz w:val="18"/>
                <w:szCs w:val="18"/>
                <w:lang w:val="en-GB"/>
              </w:rPr>
              <w:t>eadership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026888" w:rsidRPr="00AB69B5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2F2FA5" w:rsidRPr="00AB69B5">
              <w:rPr>
                <w:color w:val="000000" w:themeColor="text1"/>
                <w:sz w:val="18"/>
                <w:szCs w:val="18"/>
                <w:lang w:val="en-GB"/>
              </w:rPr>
              <w:t>b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oard </w:t>
            </w:r>
            <w:r w:rsidR="002F2FA5" w:rsidRPr="00AB69B5">
              <w:rPr>
                <w:color w:val="000000" w:themeColor="text1"/>
                <w:sz w:val="18"/>
                <w:szCs w:val="18"/>
                <w:lang w:val="en-GB"/>
              </w:rPr>
              <w:t>m</w:t>
            </w:r>
            <w:r w:rsidR="0051514B" w:rsidRPr="00AB69B5">
              <w:rPr>
                <w:color w:val="000000" w:themeColor="text1"/>
                <w:sz w:val="18"/>
                <w:szCs w:val="18"/>
                <w:lang w:val="en-GB"/>
              </w:rPr>
              <w:t>embers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.</w:t>
            </w:r>
          </w:p>
          <w:p w14:paraId="58E5D546" w14:textId="6364258E" w:rsidR="00B05081" w:rsidRPr="00AB69B5" w:rsidRDefault="00B05081" w:rsidP="00B05081">
            <w:pPr>
              <w:numPr>
                <w:ilvl w:val="0"/>
                <w:numId w:val="4"/>
              </w:numPr>
              <w:spacing w:after="0"/>
              <w:contextualSpacing/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Used Excel, SSMS, &amp; SharePoint Lists as data sources in Power BI reports.</w:t>
            </w:r>
          </w:p>
          <w:p w14:paraId="4F723FAA" w14:textId="77777777" w:rsidR="00054CCB" w:rsidRPr="00AB69B5" w:rsidRDefault="00054CCB" w:rsidP="00FD6E89">
            <w:pPr>
              <w:pStyle w:val="Heading2"/>
              <w:rPr>
                <w:rStyle w:val="Strong"/>
                <w:caps w:val="0"/>
                <w:sz w:val="18"/>
                <w:szCs w:val="18"/>
              </w:rPr>
            </w:pPr>
          </w:p>
          <w:p w14:paraId="5F21FE09" w14:textId="7A61448A" w:rsidR="001C50A7" w:rsidRPr="00AB69B5" w:rsidRDefault="005C1686" w:rsidP="00FD6E89">
            <w:pPr>
              <w:pStyle w:val="Heading2"/>
              <w:rPr>
                <w:caps w:val="0"/>
                <w:sz w:val="18"/>
                <w:szCs w:val="18"/>
              </w:rPr>
            </w:pPr>
            <w:r w:rsidRPr="00AB69B5">
              <w:rPr>
                <w:rStyle w:val="Strong"/>
                <w:caps w:val="0"/>
                <w:sz w:val="18"/>
                <w:szCs w:val="18"/>
              </w:rPr>
              <w:t>Data Analyst</w:t>
            </w:r>
            <w:r w:rsidR="00916A58" w:rsidRPr="00AB69B5">
              <w:rPr>
                <w:rStyle w:val="Strong"/>
                <w:caps w:val="0"/>
                <w:sz w:val="18"/>
                <w:szCs w:val="18"/>
              </w:rPr>
              <w:t xml:space="preserve"> </w:t>
            </w:r>
            <w:r w:rsidR="00287825" w:rsidRPr="00AB69B5">
              <w:rPr>
                <w:rStyle w:val="Strong"/>
                <w:caps w:val="0"/>
                <w:sz w:val="18"/>
                <w:szCs w:val="18"/>
              </w:rPr>
              <w:t>–</w:t>
            </w:r>
            <w:r w:rsidR="00916A58" w:rsidRPr="00AB69B5">
              <w:rPr>
                <w:rStyle w:val="Strong"/>
                <w:caps w:val="0"/>
                <w:sz w:val="18"/>
                <w:szCs w:val="18"/>
              </w:rPr>
              <w:t xml:space="preserve"> </w:t>
            </w:r>
            <w:r w:rsidR="001C50A7" w:rsidRPr="00AB69B5">
              <w:rPr>
                <w:caps w:val="0"/>
                <w:sz w:val="18"/>
                <w:szCs w:val="18"/>
              </w:rPr>
              <w:t>W</w:t>
            </w:r>
            <w:r w:rsidR="00287825" w:rsidRPr="00AB69B5">
              <w:rPr>
                <w:caps w:val="0"/>
                <w:sz w:val="18"/>
                <w:szCs w:val="18"/>
              </w:rPr>
              <w:t>illis Towers Watson</w:t>
            </w:r>
          </w:p>
          <w:p w14:paraId="36A681AF" w14:textId="7938F30F" w:rsidR="00F21E61" w:rsidRPr="00AB69B5" w:rsidRDefault="00C4090B" w:rsidP="00F21E61">
            <w:pPr>
              <w:pStyle w:val="Heading3"/>
              <w:rPr>
                <w:caps w:val="0"/>
                <w:color w:val="000000" w:themeColor="text1"/>
                <w:sz w:val="18"/>
                <w:szCs w:val="18"/>
              </w:rPr>
            </w:pPr>
            <w:r>
              <w:rPr>
                <w:caps w:val="0"/>
                <w:color w:val="000000" w:themeColor="text1"/>
                <w:sz w:val="18"/>
                <w:szCs w:val="18"/>
              </w:rPr>
              <w:t>Mar</w:t>
            </w:r>
            <w:r w:rsidR="00F21E61" w:rsidRPr="00AB69B5">
              <w:rPr>
                <w:caps w:val="0"/>
                <w:color w:val="000000" w:themeColor="text1"/>
                <w:sz w:val="18"/>
                <w:szCs w:val="18"/>
              </w:rPr>
              <w:t>. 2015 – O</w:t>
            </w:r>
            <w:r>
              <w:rPr>
                <w:caps w:val="0"/>
                <w:color w:val="000000" w:themeColor="text1"/>
                <w:sz w:val="18"/>
                <w:szCs w:val="18"/>
              </w:rPr>
              <w:t>ct</w:t>
            </w:r>
            <w:r w:rsidR="00F21E61" w:rsidRPr="00AB69B5">
              <w:rPr>
                <w:caps w:val="0"/>
                <w:color w:val="000000" w:themeColor="text1"/>
                <w:sz w:val="18"/>
                <w:szCs w:val="18"/>
              </w:rPr>
              <w:t>. 2019</w:t>
            </w:r>
          </w:p>
          <w:p w14:paraId="192100CF" w14:textId="7E8AD23B" w:rsidR="00C83E09" w:rsidRPr="00AB69B5" w:rsidRDefault="00C83E09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Designed &amp; authored </w:t>
            </w:r>
            <w:r w:rsidR="006229B6">
              <w:rPr>
                <w:color w:val="000000" w:themeColor="text1"/>
                <w:sz w:val="18"/>
                <w:szCs w:val="18"/>
                <w:lang w:val="en-GB"/>
              </w:rPr>
              <w:t>3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+ Power BI reports &amp; dashboards</w:t>
            </w:r>
            <w:r w:rsidR="00134162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for external clients.</w:t>
            </w:r>
          </w:p>
          <w:p w14:paraId="7B7B635D" w14:textId="25502C01" w:rsidR="00702316" w:rsidRPr="00AB69B5" w:rsidRDefault="00702316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Created, built, &amp; troublesho</w:t>
            </w:r>
            <w:r w:rsidR="000A5A2C" w:rsidRPr="00AB69B5">
              <w:rPr>
                <w:color w:val="000000" w:themeColor="text1"/>
                <w:sz w:val="18"/>
                <w:szCs w:val="18"/>
                <w:lang w:val="en-GB"/>
              </w:rPr>
              <w:t>t 10+ star schema data models</w:t>
            </w:r>
            <w:r w:rsidR="00EB2EAB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via SQL, Vizio, &amp; Power BI.</w:t>
            </w:r>
          </w:p>
          <w:p w14:paraId="28D18917" w14:textId="75A3E008" w:rsidR="009A37B8" w:rsidRPr="00AB69B5" w:rsidRDefault="00C726E9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  <w:lang w:val="en-GB"/>
              </w:rPr>
            </w:pPr>
            <w:r w:rsidRPr="00AB69B5">
              <w:rPr>
                <w:color w:val="000000" w:themeColor="text1"/>
                <w:sz w:val="18"/>
                <w:szCs w:val="18"/>
                <w:lang w:val="en-GB"/>
              </w:rPr>
              <w:t>Wrote complex</w:t>
            </w:r>
            <w:r w:rsidR="0037531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formulas in Excel to calculate</w:t>
            </w:r>
            <w:r w:rsidR="00C86C5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r w:rsidR="00385AB4">
              <w:rPr>
                <w:color w:val="000000" w:themeColor="text1"/>
                <w:sz w:val="18"/>
                <w:szCs w:val="18"/>
                <w:lang w:val="en-GB"/>
              </w:rPr>
              <w:t>&amp;</w:t>
            </w:r>
            <w:r w:rsidR="00C86C5D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automate</w:t>
            </w:r>
            <w:r w:rsidR="0037531A" w:rsidRPr="00AB69B5">
              <w:rPr>
                <w:color w:val="000000" w:themeColor="text1"/>
                <w:sz w:val="18"/>
                <w:szCs w:val="18"/>
                <w:lang w:val="en-GB"/>
              </w:rPr>
              <w:t xml:space="preserve"> intricate </w:t>
            </w:r>
            <w:r w:rsidR="003B3D68" w:rsidRPr="00AB69B5">
              <w:rPr>
                <w:color w:val="000000" w:themeColor="text1"/>
                <w:sz w:val="18"/>
                <w:szCs w:val="18"/>
                <w:lang w:val="en-GB"/>
              </w:rPr>
              <w:t>retirement plan benefits.</w:t>
            </w:r>
          </w:p>
          <w:p w14:paraId="657DDFCE" w14:textId="67A4D29D" w:rsidR="00D141B3" w:rsidRPr="00AB69B5" w:rsidRDefault="00D141B3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color w:val="000000" w:themeColor="text1"/>
                <w:sz w:val="18"/>
                <w:szCs w:val="18"/>
              </w:rPr>
              <w:t xml:space="preserve">Worked with integrating data </w:t>
            </w:r>
            <w:r w:rsidR="00B12924" w:rsidRPr="00AB69B5">
              <w:rPr>
                <w:color w:val="000000" w:themeColor="text1"/>
                <w:sz w:val="18"/>
                <w:szCs w:val="18"/>
              </w:rPr>
              <w:t>maintained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in </w:t>
            </w:r>
            <w:r w:rsidR="00EC3B06" w:rsidRPr="00AB69B5">
              <w:rPr>
                <w:color w:val="000000" w:themeColor="text1"/>
                <w:sz w:val="18"/>
                <w:szCs w:val="18"/>
              </w:rPr>
              <w:t>Excel workbooks</w:t>
            </w:r>
            <w:r w:rsidR="009705BE" w:rsidRPr="00AB69B5">
              <w:rPr>
                <w:color w:val="000000" w:themeColor="text1"/>
                <w:sz w:val="18"/>
                <w:szCs w:val="18"/>
              </w:rPr>
              <w:t xml:space="preserve"> to </w:t>
            </w:r>
            <w:r w:rsidR="00EC3B06" w:rsidRPr="00AB69B5">
              <w:rPr>
                <w:color w:val="000000" w:themeColor="text1"/>
                <w:sz w:val="18"/>
                <w:szCs w:val="18"/>
              </w:rPr>
              <w:t>comprehensive data models</w:t>
            </w:r>
            <w:r w:rsidR="009705BE" w:rsidRPr="00AB69B5">
              <w:rPr>
                <w:color w:val="000000" w:themeColor="text1"/>
                <w:sz w:val="18"/>
                <w:szCs w:val="18"/>
              </w:rPr>
              <w:t xml:space="preserve"> in Power BI</w:t>
            </w:r>
            <w:r w:rsidR="005C773A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00C8EE8F" w14:textId="62C23E48" w:rsidR="0051514B" w:rsidRPr="00AB69B5" w:rsidRDefault="00E01F9B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color w:val="000000" w:themeColor="text1"/>
                <w:sz w:val="18"/>
                <w:szCs w:val="18"/>
              </w:rPr>
              <w:t>Normalized lar</w:t>
            </w:r>
            <w:r w:rsidR="00E33FB1" w:rsidRPr="00AB69B5">
              <w:rPr>
                <w:color w:val="000000" w:themeColor="text1"/>
                <w:sz w:val="18"/>
                <w:szCs w:val="18"/>
              </w:rPr>
              <w:t>ge datasets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 xml:space="preserve"> by</w:t>
            </w:r>
            <w:r w:rsidR="00232331" w:rsidRPr="00AB69B5">
              <w:rPr>
                <w:color w:val="000000" w:themeColor="text1"/>
                <w:sz w:val="18"/>
                <w:szCs w:val="18"/>
              </w:rPr>
              <w:t xml:space="preserve"> identif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>ying</w:t>
            </w:r>
            <w:r w:rsidR="002A5592" w:rsidRPr="00AB69B5">
              <w:rPr>
                <w:color w:val="000000" w:themeColor="text1"/>
                <w:sz w:val="18"/>
                <w:szCs w:val="18"/>
              </w:rPr>
              <w:t xml:space="preserve"> data</w:t>
            </w:r>
            <w:r w:rsidR="009F1EA5" w:rsidRPr="00AB69B5">
              <w:rPr>
                <w:color w:val="000000" w:themeColor="text1"/>
                <w:sz w:val="18"/>
                <w:szCs w:val="18"/>
              </w:rPr>
              <w:t xml:space="preserve"> anomali</w:t>
            </w:r>
            <w:r w:rsidR="008F6EDD" w:rsidRPr="00AB69B5">
              <w:rPr>
                <w:color w:val="000000" w:themeColor="text1"/>
                <w:sz w:val="18"/>
                <w:szCs w:val="18"/>
              </w:rPr>
              <w:t>es such as</w:t>
            </w:r>
            <w:r w:rsidR="002A5592" w:rsidRPr="00AB69B5">
              <w:rPr>
                <w:color w:val="000000" w:themeColor="text1"/>
                <w:sz w:val="18"/>
                <w:szCs w:val="18"/>
              </w:rPr>
              <w:t xml:space="preserve"> duplicat</w:t>
            </w:r>
            <w:r w:rsidR="008F6EDD" w:rsidRPr="00AB69B5">
              <w:rPr>
                <w:color w:val="000000" w:themeColor="text1"/>
                <w:sz w:val="18"/>
                <w:szCs w:val="18"/>
              </w:rPr>
              <w:t>e data</w:t>
            </w:r>
            <w:r w:rsidR="002A5592" w:rsidRPr="00AB69B5">
              <w:rPr>
                <w:color w:val="000000" w:themeColor="text1"/>
                <w:sz w:val="18"/>
                <w:szCs w:val="18"/>
              </w:rPr>
              <w:t>,</w:t>
            </w:r>
            <w:r w:rsidR="00617EB2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447CFA" w:rsidRPr="00AB69B5">
              <w:rPr>
                <w:color w:val="000000" w:themeColor="text1"/>
                <w:sz w:val="18"/>
                <w:szCs w:val="18"/>
              </w:rPr>
              <w:t>redundanc</w:t>
            </w:r>
            <w:r w:rsidR="00B12924" w:rsidRPr="00AB69B5">
              <w:rPr>
                <w:color w:val="000000" w:themeColor="text1"/>
                <w:sz w:val="18"/>
                <w:szCs w:val="18"/>
              </w:rPr>
              <w:t>ies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>,</w:t>
            </w:r>
            <w:r w:rsidR="002F4457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>ambiguit</w:t>
            </w:r>
            <w:r w:rsidR="00B12924" w:rsidRPr="00AB69B5">
              <w:rPr>
                <w:color w:val="000000" w:themeColor="text1"/>
                <w:sz w:val="18"/>
                <w:szCs w:val="18"/>
              </w:rPr>
              <w:t>ies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 xml:space="preserve">,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="00461155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23455A" w:rsidRPr="00AB69B5">
              <w:rPr>
                <w:color w:val="000000" w:themeColor="text1"/>
                <w:sz w:val="18"/>
                <w:szCs w:val="18"/>
              </w:rPr>
              <w:t>hard-coding</w:t>
            </w:r>
            <w:r w:rsidR="00447CFA" w:rsidRPr="00AB69B5">
              <w:rPr>
                <w:color w:val="000000" w:themeColor="text1"/>
                <w:sz w:val="18"/>
                <w:szCs w:val="18"/>
              </w:rPr>
              <w:t xml:space="preserve"> </w:t>
            </w:r>
            <w:r w:rsidR="00880029" w:rsidRPr="00AB69B5">
              <w:rPr>
                <w:color w:val="000000" w:themeColor="text1"/>
                <w:sz w:val="18"/>
                <w:szCs w:val="18"/>
              </w:rPr>
              <w:t xml:space="preserve">issues </w:t>
            </w:r>
            <w:r w:rsidR="00447CFA" w:rsidRPr="00AB69B5">
              <w:rPr>
                <w:color w:val="000000" w:themeColor="text1"/>
                <w:sz w:val="18"/>
                <w:szCs w:val="18"/>
              </w:rPr>
              <w:t>in legacy dat</w:t>
            </w:r>
            <w:r w:rsidR="00300A90" w:rsidRPr="00AB69B5">
              <w:rPr>
                <w:color w:val="000000" w:themeColor="text1"/>
                <w:sz w:val="18"/>
                <w:szCs w:val="18"/>
              </w:rPr>
              <w:t>a</w:t>
            </w:r>
            <w:r w:rsidR="005C773A" w:rsidRPr="00AB69B5">
              <w:rPr>
                <w:color w:val="000000" w:themeColor="text1"/>
                <w:sz w:val="18"/>
                <w:szCs w:val="18"/>
              </w:rPr>
              <w:t>.</w:t>
            </w:r>
          </w:p>
          <w:p w14:paraId="19BA3232" w14:textId="77777777" w:rsidR="00CF7DC3" w:rsidRPr="00AB69B5" w:rsidRDefault="0051514B" w:rsidP="00C83E0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color w:val="000000" w:themeColor="text1"/>
                <w:sz w:val="18"/>
                <w:szCs w:val="18"/>
              </w:rPr>
              <w:t xml:space="preserve">Created pivot tables </w:t>
            </w:r>
            <w:r w:rsidR="00026888" w:rsidRPr="00AB69B5">
              <w:rPr>
                <w:color w:val="000000" w:themeColor="text1"/>
                <w:sz w:val="18"/>
                <w:szCs w:val="18"/>
              </w:rPr>
              <w:t>&amp;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normalized data</w:t>
            </w:r>
            <w:r w:rsidR="00CF7DC3" w:rsidRPr="00AB69B5">
              <w:rPr>
                <w:color w:val="000000" w:themeColor="text1"/>
                <w:sz w:val="18"/>
                <w:szCs w:val="18"/>
              </w:rPr>
              <w:t xml:space="preserve"> with Power Pivot</w:t>
            </w:r>
            <w:r w:rsidRPr="00AB69B5">
              <w:rPr>
                <w:color w:val="000000" w:themeColor="text1"/>
                <w:sz w:val="18"/>
                <w:szCs w:val="18"/>
              </w:rPr>
              <w:t xml:space="preserve"> for input into </w:t>
            </w:r>
            <w:r w:rsidR="005E1BF4" w:rsidRPr="00AB69B5">
              <w:rPr>
                <w:color w:val="000000" w:themeColor="text1"/>
                <w:sz w:val="18"/>
                <w:szCs w:val="18"/>
              </w:rPr>
              <w:t>visualizations.</w:t>
            </w:r>
          </w:p>
          <w:p w14:paraId="233E754C" w14:textId="63323F7B" w:rsidR="004968CC" w:rsidRPr="00AB69B5" w:rsidRDefault="004968CC" w:rsidP="004968CC">
            <w:pPr>
              <w:ind w:left="360"/>
              <w:rPr>
                <w:rStyle w:val="Strong"/>
                <w:b w:val="0"/>
                <w:bCs w:val="0"/>
                <w:color w:val="000000" w:themeColor="text1"/>
                <w:sz w:val="18"/>
                <w:szCs w:val="18"/>
              </w:rPr>
            </w:pPr>
          </w:p>
        </w:tc>
      </w:tr>
      <w:tr w:rsidR="00684668" w:rsidRPr="00AB69B5" w14:paraId="62E6D89C" w14:textId="77777777" w:rsidTr="00EF1778">
        <w:tblPrEx>
          <w:tblCellMar>
            <w:bottom w:w="360" w:type="dxa"/>
          </w:tblCellMar>
          <w:tblLook w:val="04A0" w:firstRow="1" w:lastRow="0" w:firstColumn="1" w:lastColumn="0" w:noHBand="0" w:noVBand="1"/>
        </w:tblPrEx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F799798" w14:textId="77777777" w:rsidR="00684668" w:rsidRPr="00AB69B5" w:rsidRDefault="00684668" w:rsidP="00686502">
            <w:pPr>
              <w:pStyle w:val="Heading1"/>
              <w:rPr>
                <w:caps w:val="0"/>
              </w:rPr>
            </w:pPr>
            <w:r w:rsidRPr="00AB69B5">
              <w:rPr>
                <w:caps w:val="0"/>
              </w:rPr>
              <w:t>Education</w:t>
            </w:r>
          </w:p>
        </w:tc>
        <w:tc>
          <w:tcPr>
            <w:tcW w:w="9911" w:type="dxa"/>
          </w:tcPr>
          <w:p w14:paraId="06B97F49" w14:textId="77777777" w:rsidR="00684668" w:rsidRPr="00AB69B5" w:rsidRDefault="00684668" w:rsidP="0068650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18"/>
                <w:szCs w:val="18"/>
              </w:rPr>
            </w:pPr>
            <w:bookmarkStart w:id="0" w:name="_Hlk78552174"/>
            <w:r w:rsidRPr="00AB69B5">
              <w:rPr>
                <w:rStyle w:val="Strong"/>
                <w:caps w:val="0"/>
                <w:sz w:val="18"/>
                <w:szCs w:val="18"/>
              </w:rPr>
              <w:t>University of Colorado</w:t>
            </w:r>
            <w:r w:rsidRPr="00AB69B5">
              <w:rPr>
                <w:caps w:val="0"/>
                <w:sz w:val="18"/>
                <w:szCs w:val="18"/>
              </w:rPr>
              <w:t>, Denver</w:t>
            </w:r>
          </w:p>
          <w:p w14:paraId="1554B790" w14:textId="77777777" w:rsidR="00684668" w:rsidRPr="00AB69B5" w:rsidRDefault="00684668" w:rsidP="00686502">
            <w:pPr>
              <w:pStyle w:val="Heading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color w:val="000000" w:themeColor="text1"/>
                <w:sz w:val="18"/>
                <w:szCs w:val="18"/>
              </w:rPr>
            </w:pPr>
            <w:r w:rsidRPr="00AB69B5">
              <w:rPr>
                <w:caps w:val="0"/>
                <w:color w:val="000000" w:themeColor="text1"/>
                <w:sz w:val="18"/>
                <w:szCs w:val="18"/>
              </w:rPr>
              <w:t>Bachelor of Science, Business Administration / Management</w:t>
            </w:r>
          </w:p>
          <w:bookmarkEnd w:id="0"/>
          <w:p w14:paraId="6E12D0F2" w14:textId="1759F29D" w:rsidR="00684668" w:rsidRPr="00AB69B5" w:rsidRDefault="004968CC" w:rsidP="0068650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AB69B5">
              <w:rPr>
                <w:color w:val="000000" w:themeColor="text1"/>
                <w:sz w:val="18"/>
                <w:szCs w:val="18"/>
              </w:rPr>
              <w:t>Graduated Dec. 2014</w:t>
            </w:r>
          </w:p>
        </w:tc>
      </w:tr>
    </w:tbl>
    <w:p w14:paraId="3685EB42" w14:textId="77777777" w:rsidR="00E75035" w:rsidRPr="00AB69B5" w:rsidRDefault="00E75035">
      <w:pPr>
        <w:rPr>
          <w:color w:val="000000" w:themeColor="text1"/>
          <w:sz w:val="20"/>
          <w:szCs w:val="20"/>
        </w:rPr>
      </w:pPr>
    </w:p>
    <w:sectPr w:rsidR="00E75035" w:rsidRPr="00AB69B5" w:rsidSect="00EF1778">
      <w:footerReference w:type="default" r:id="rId7"/>
      <w:pgSz w:w="12240" w:h="15840"/>
      <w:pgMar w:top="90" w:right="1584" w:bottom="90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1644" w14:textId="77777777" w:rsidR="00E8386A" w:rsidRDefault="00E8386A" w:rsidP="00927723">
      <w:pPr>
        <w:spacing w:after="0" w:line="240" w:lineRule="auto"/>
      </w:pPr>
      <w:r>
        <w:separator/>
      </w:r>
    </w:p>
  </w:endnote>
  <w:endnote w:type="continuationSeparator" w:id="0">
    <w:p w14:paraId="74B9180D" w14:textId="77777777" w:rsidR="00E8386A" w:rsidRDefault="00E8386A" w:rsidP="00927723">
      <w:pPr>
        <w:spacing w:after="0" w:line="240" w:lineRule="auto"/>
      </w:pPr>
      <w:r>
        <w:continuationSeparator/>
      </w:r>
    </w:p>
  </w:endnote>
  <w:endnote w:type="continuationNotice" w:id="1">
    <w:p w14:paraId="596590FD" w14:textId="77777777" w:rsidR="00E8386A" w:rsidRDefault="00E838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950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810D" w14:textId="77777777" w:rsidR="00E8386A" w:rsidRDefault="00E8386A" w:rsidP="00927723">
      <w:pPr>
        <w:spacing w:after="0" w:line="240" w:lineRule="auto"/>
      </w:pPr>
      <w:r>
        <w:separator/>
      </w:r>
    </w:p>
  </w:footnote>
  <w:footnote w:type="continuationSeparator" w:id="0">
    <w:p w14:paraId="4B3F6235" w14:textId="77777777" w:rsidR="00E8386A" w:rsidRDefault="00E8386A" w:rsidP="00927723">
      <w:pPr>
        <w:spacing w:after="0" w:line="240" w:lineRule="auto"/>
      </w:pPr>
      <w:r>
        <w:continuationSeparator/>
      </w:r>
    </w:p>
  </w:footnote>
  <w:footnote w:type="continuationNotice" w:id="1">
    <w:p w14:paraId="050C44D6" w14:textId="77777777" w:rsidR="00E8386A" w:rsidRDefault="00E838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397"/>
    <w:multiLevelType w:val="hybridMultilevel"/>
    <w:tmpl w:val="0AA48ABE"/>
    <w:lvl w:ilvl="0" w:tplc="276260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739CC"/>
    <w:multiLevelType w:val="hybridMultilevel"/>
    <w:tmpl w:val="74C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97766"/>
    <w:multiLevelType w:val="hybridMultilevel"/>
    <w:tmpl w:val="9094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D0258"/>
    <w:multiLevelType w:val="hybridMultilevel"/>
    <w:tmpl w:val="4ED8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5218D"/>
    <w:multiLevelType w:val="hybridMultilevel"/>
    <w:tmpl w:val="EED27898"/>
    <w:lvl w:ilvl="0" w:tplc="A68A9E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440F7"/>
    <w:multiLevelType w:val="hybridMultilevel"/>
    <w:tmpl w:val="18140090"/>
    <w:lvl w:ilvl="0" w:tplc="07BCF422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GB" w:eastAsia="en-US" w:bidi="ar-SA"/>
      </w:rPr>
    </w:lvl>
    <w:lvl w:ilvl="1" w:tplc="8238214E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36386AFA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4FC8032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9154CC7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6CC2D0B8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9C9ECC1C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FB662D9C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0E02D5D8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6" w15:restartNumberingAfterBreak="0">
    <w:nsid w:val="7E554C0B"/>
    <w:multiLevelType w:val="hybridMultilevel"/>
    <w:tmpl w:val="DC4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905947">
    <w:abstractNumId w:val="3"/>
  </w:num>
  <w:num w:numId="2" w16cid:durableId="929660112">
    <w:abstractNumId w:val="5"/>
  </w:num>
  <w:num w:numId="3" w16cid:durableId="306056371">
    <w:abstractNumId w:val="2"/>
  </w:num>
  <w:num w:numId="4" w16cid:durableId="945893351">
    <w:abstractNumId w:val="6"/>
  </w:num>
  <w:num w:numId="5" w16cid:durableId="1448237290">
    <w:abstractNumId w:val="4"/>
  </w:num>
  <w:num w:numId="6" w16cid:durableId="518080623">
    <w:abstractNumId w:val="0"/>
  </w:num>
  <w:num w:numId="7" w16cid:durableId="95598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attachedTemplate r:id="rId1"/>
  <w:documentProtection w:edit="readOnly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D6"/>
    <w:rsid w:val="0000118A"/>
    <w:rsid w:val="00001F56"/>
    <w:rsid w:val="000043FD"/>
    <w:rsid w:val="00004EAB"/>
    <w:rsid w:val="0000621A"/>
    <w:rsid w:val="00012452"/>
    <w:rsid w:val="000139D4"/>
    <w:rsid w:val="00015942"/>
    <w:rsid w:val="00024C9C"/>
    <w:rsid w:val="000260E5"/>
    <w:rsid w:val="00026888"/>
    <w:rsid w:val="000271D0"/>
    <w:rsid w:val="00030B30"/>
    <w:rsid w:val="00030C56"/>
    <w:rsid w:val="00034CF7"/>
    <w:rsid w:val="00035048"/>
    <w:rsid w:val="0003581E"/>
    <w:rsid w:val="0004016A"/>
    <w:rsid w:val="00041324"/>
    <w:rsid w:val="000420B8"/>
    <w:rsid w:val="0004303E"/>
    <w:rsid w:val="00043142"/>
    <w:rsid w:val="00043E52"/>
    <w:rsid w:val="00051D9C"/>
    <w:rsid w:val="00053147"/>
    <w:rsid w:val="0005419C"/>
    <w:rsid w:val="00054CCB"/>
    <w:rsid w:val="000550BD"/>
    <w:rsid w:val="0005614F"/>
    <w:rsid w:val="000633D4"/>
    <w:rsid w:val="00064A92"/>
    <w:rsid w:val="00064BB0"/>
    <w:rsid w:val="00066150"/>
    <w:rsid w:val="00074871"/>
    <w:rsid w:val="00075F83"/>
    <w:rsid w:val="00077AD1"/>
    <w:rsid w:val="00080A8A"/>
    <w:rsid w:val="0008154B"/>
    <w:rsid w:val="00081B0E"/>
    <w:rsid w:val="00084C79"/>
    <w:rsid w:val="0008769D"/>
    <w:rsid w:val="000911EB"/>
    <w:rsid w:val="000922D6"/>
    <w:rsid w:val="00093BBA"/>
    <w:rsid w:val="000944CE"/>
    <w:rsid w:val="00094AC7"/>
    <w:rsid w:val="00095A42"/>
    <w:rsid w:val="000A1056"/>
    <w:rsid w:val="000A199B"/>
    <w:rsid w:val="000A1BEC"/>
    <w:rsid w:val="000A2F96"/>
    <w:rsid w:val="000A5A2C"/>
    <w:rsid w:val="000A64DD"/>
    <w:rsid w:val="000B16C9"/>
    <w:rsid w:val="000B288D"/>
    <w:rsid w:val="000B2EB5"/>
    <w:rsid w:val="000C01D5"/>
    <w:rsid w:val="000C0F6B"/>
    <w:rsid w:val="000C1E46"/>
    <w:rsid w:val="000C22C6"/>
    <w:rsid w:val="000C34AC"/>
    <w:rsid w:val="000C379F"/>
    <w:rsid w:val="000C6550"/>
    <w:rsid w:val="000C7FAE"/>
    <w:rsid w:val="000E0AE1"/>
    <w:rsid w:val="000E137B"/>
    <w:rsid w:val="000E1803"/>
    <w:rsid w:val="000E2F5A"/>
    <w:rsid w:val="000E61C5"/>
    <w:rsid w:val="000E76AE"/>
    <w:rsid w:val="000E7843"/>
    <w:rsid w:val="000F13A7"/>
    <w:rsid w:val="000F3130"/>
    <w:rsid w:val="000F3519"/>
    <w:rsid w:val="000F4D0B"/>
    <w:rsid w:val="000F6AC8"/>
    <w:rsid w:val="000F79E5"/>
    <w:rsid w:val="001021D3"/>
    <w:rsid w:val="0010319B"/>
    <w:rsid w:val="001034F7"/>
    <w:rsid w:val="00106818"/>
    <w:rsid w:val="00106C31"/>
    <w:rsid w:val="0010706B"/>
    <w:rsid w:val="0011274F"/>
    <w:rsid w:val="00113F16"/>
    <w:rsid w:val="00117AB3"/>
    <w:rsid w:val="00117BA1"/>
    <w:rsid w:val="00120835"/>
    <w:rsid w:val="00120D9B"/>
    <w:rsid w:val="00123E2D"/>
    <w:rsid w:val="00130CC5"/>
    <w:rsid w:val="001315C6"/>
    <w:rsid w:val="001321F6"/>
    <w:rsid w:val="00133DD6"/>
    <w:rsid w:val="00134162"/>
    <w:rsid w:val="00135C15"/>
    <w:rsid w:val="001407E6"/>
    <w:rsid w:val="0014324C"/>
    <w:rsid w:val="0014346E"/>
    <w:rsid w:val="001456C2"/>
    <w:rsid w:val="001465DC"/>
    <w:rsid w:val="00150052"/>
    <w:rsid w:val="00151188"/>
    <w:rsid w:val="001534BF"/>
    <w:rsid w:val="00154BD5"/>
    <w:rsid w:val="00154C79"/>
    <w:rsid w:val="001551AF"/>
    <w:rsid w:val="00157837"/>
    <w:rsid w:val="0016174D"/>
    <w:rsid w:val="00161D4F"/>
    <w:rsid w:val="0016213C"/>
    <w:rsid w:val="00162277"/>
    <w:rsid w:val="001635F8"/>
    <w:rsid w:val="001653D4"/>
    <w:rsid w:val="0017083F"/>
    <w:rsid w:val="00173877"/>
    <w:rsid w:val="00173F04"/>
    <w:rsid w:val="00176A9B"/>
    <w:rsid w:val="00177364"/>
    <w:rsid w:val="0018069F"/>
    <w:rsid w:val="00180E15"/>
    <w:rsid w:val="00182AC4"/>
    <w:rsid w:val="001831FD"/>
    <w:rsid w:val="00184A35"/>
    <w:rsid w:val="00184A4F"/>
    <w:rsid w:val="001851C2"/>
    <w:rsid w:val="00191CBA"/>
    <w:rsid w:val="001961E0"/>
    <w:rsid w:val="001A5C57"/>
    <w:rsid w:val="001B08AA"/>
    <w:rsid w:val="001B0A28"/>
    <w:rsid w:val="001B5084"/>
    <w:rsid w:val="001B5660"/>
    <w:rsid w:val="001C1980"/>
    <w:rsid w:val="001C248C"/>
    <w:rsid w:val="001C260E"/>
    <w:rsid w:val="001C2B94"/>
    <w:rsid w:val="001C3430"/>
    <w:rsid w:val="001C4D6B"/>
    <w:rsid w:val="001C50A7"/>
    <w:rsid w:val="001C789D"/>
    <w:rsid w:val="001C7DCE"/>
    <w:rsid w:val="001D6DF2"/>
    <w:rsid w:val="001D7903"/>
    <w:rsid w:val="001E0225"/>
    <w:rsid w:val="001F3D6B"/>
    <w:rsid w:val="001F3DB4"/>
    <w:rsid w:val="001F4C24"/>
    <w:rsid w:val="001F6E2A"/>
    <w:rsid w:val="001F7D89"/>
    <w:rsid w:val="001F7F39"/>
    <w:rsid w:val="00202124"/>
    <w:rsid w:val="002029A8"/>
    <w:rsid w:val="00202B16"/>
    <w:rsid w:val="00203FC4"/>
    <w:rsid w:val="0020548C"/>
    <w:rsid w:val="002054E4"/>
    <w:rsid w:val="00205555"/>
    <w:rsid w:val="002103F6"/>
    <w:rsid w:val="0021177E"/>
    <w:rsid w:val="00213668"/>
    <w:rsid w:val="00213E0D"/>
    <w:rsid w:val="00214767"/>
    <w:rsid w:val="002167E1"/>
    <w:rsid w:val="002169A2"/>
    <w:rsid w:val="00216A17"/>
    <w:rsid w:val="0021744C"/>
    <w:rsid w:val="00220355"/>
    <w:rsid w:val="002230A2"/>
    <w:rsid w:val="00224E8E"/>
    <w:rsid w:val="00230138"/>
    <w:rsid w:val="0023215C"/>
    <w:rsid w:val="00232331"/>
    <w:rsid w:val="002327AA"/>
    <w:rsid w:val="00233317"/>
    <w:rsid w:val="002341E1"/>
    <w:rsid w:val="0023455A"/>
    <w:rsid w:val="00234F04"/>
    <w:rsid w:val="002451AD"/>
    <w:rsid w:val="002462B6"/>
    <w:rsid w:val="002463BE"/>
    <w:rsid w:val="00246C6F"/>
    <w:rsid w:val="0025243D"/>
    <w:rsid w:val="002539D1"/>
    <w:rsid w:val="00253D05"/>
    <w:rsid w:val="00260C41"/>
    <w:rsid w:val="002654C7"/>
    <w:rsid w:val="00266242"/>
    <w:rsid w:val="0027020C"/>
    <w:rsid w:val="002736B0"/>
    <w:rsid w:val="00273BC6"/>
    <w:rsid w:val="0027535F"/>
    <w:rsid w:val="002778C8"/>
    <w:rsid w:val="002828DB"/>
    <w:rsid w:val="00287825"/>
    <w:rsid w:val="0029011B"/>
    <w:rsid w:val="00293B83"/>
    <w:rsid w:val="00294414"/>
    <w:rsid w:val="002957E5"/>
    <w:rsid w:val="00295DF0"/>
    <w:rsid w:val="002A17EA"/>
    <w:rsid w:val="002A36CF"/>
    <w:rsid w:val="002A49D2"/>
    <w:rsid w:val="002A5233"/>
    <w:rsid w:val="002A5525"/>
    <w:rsid w:val="002A5592"/>
    <w:rsid w:val="002B0E36"/>
    <w:rsid w:val="002B582A"/>
    <w:rsid w:val="002B75B6"/>
    <w:rsid w:val="002C2C4D"/>
    <w:rsid w:val="002C3E74"/>
    <w:rsid w:val="002C3EC2"/>
    <w:rsid w:val="002C41A2"/>
    <w:rsid w:val="002C4410"/>
    <w:rsid w:val="002C5690"/>
    <w:rsid w:val="002C7452"/>
    <w:rsid w:val="002C7FD4"/>
    <w:rsid w:val="002D0A7A"/>
    <w:rsid w:val="002D1BA7"/>
    <w:rsid w:val="002D3AD6"/>
    <w:rsid w:val="002D560B"/>
    <w:rsid w:val="002D5F05"/>
    <w:rsid w:val="002D6019"/>
    <w:rsid w:val="002D674C"/>
    <w:rsid w:val="002D6DD0"/>
    <w:rsid w:val="002D70D9"/>
    <w:rsid w:val="002D7B3B"/>
    <w:rsid w:val="002E1559"/>
    <w:rsid w:val="002E471B"/>
    <w:rsid w:val="002E6026"/>
    <w:rsid w:val="002E751F"/>
    <w:rsid w:val="002F0A7C"/>
    <w:rsid w:val="002F2FA5"/>
    <w:rsid w:val="002F3227"/>
    <w:rsid w:val="002F3280"/>
    <w:rsid w:val="002F4017"/>
    <w:rsid w:val="002F4457"/>
    <w:rsid w:val="002F4DFB"/>
    <w:rsid w:val="00300A90"/>
    <w:rsid w:val="003028AB"/>
    <w:rsid w:val="00302ADD"/>
    <w:rsid w:val="00302D7E"/>
    <w:rsid w:val="00304103"/>
    <w:rsid w:val="00304ECF"/>
    <w:rsid w:val="00307984"/>
    <w:rsid w:val="003106AB"/>
    <w:rsid w:val="00310AC0"/>
    <w:rsid w:val="003154E3"/>
    <w:rsid w:val="00315CFF"/>
    <w:rsid w:val="003160D3"/>
    <w:rsid w:val="00316963"/>
    <w:rsid w:val="00321FC8"/>
    <w:rsid w:val="0032285A"/>
    <w:rsid w:val="003258E3"/>
    <w:rsid w:val="003262D2"/>
    <w:rsid w:val="003311DB"/>
    <w:rsid w:val="00332A75"/>
    <w:rsid w:val="003333EA"/>
    <w:rsid w:val="003354B6"/>
    <w:rsid w:val="0033740B"/>
    <w:rsid w:val="00342329"/>
    <w:rsid w:val="00345773"/>
    <w:rsid w:val="00345A65"/>
    <w:rsid w:val="00346D44"/>
    <w:rsid w:val="00350A18"/>
    <w:rsid w:val="00350D89"/>
    <w:rsid w:val="003512F0"/>
    <w:rsid w:val="00352819"/>
    <w:rsid w:val="00352D90"/>
    <w:rsid w:val="003549F6"/>
    <w:rsid w:val="00355D51"/>
    <w:rsid w:val="003568FE"/>
    <w:rsid w:val="0036105C"/>
    <w:rsid w:val="003613A0"/>
    <w:rsid w:val="00362A67"/>
    <w:rsid w:val="0036379C"/>
    <w:rsid w:val="00365A7D"/>
    <w:rsid w:val="00366134"/>
    <w:rsid w:val="00366946"/>
    <w:rsid w:val="003669D0"/>
    <w:rsid w:val="00367733"/>
    <w:rsid w:val="003678BF"/>
    <w:rsid w:val="00367C4B"/>
    <w:rsid w:val="0037088B"/>
    <w:rsid w:val="00370AA3"/>
    <w:rsid w:val="003721EA"/>
    <w:rsid w:val="00374D8B"/>
    <w:rsid w:val="0037531A"/>
    <w:rsid w:val="0037584F"/>
    <w:rsid w:val="00381E87"/>
    <w:rsid w:val="00382716"/>
    <w:rsid w:val="003829D5"/>
    <w:rsid w:val="003841BF"/>
    <w:rsid w:val="003845F0"/>
    <w:rsid w:val="00384AAE"/>
    <w:rsid w:val="00384DAD"/>
    <w:rsid w:val="003852AB"/>
    <w:rsid w:val="00385836"/>
    <w:rsid w:val="00385AB4"/>
    <w:rsid w:val="00393D9C"/>
    <w:rsid w:val="00394C66"/>
    <w:rsid w:val="00395E54"/>
    <w:rsid w:val="00397B2A"/>
    <w:rsid w:val="003A377B"/>
    <w:rsid w:val="003A3BDF"/>
    <w:rsid w:val="003A463E"/>
    <w:rsid w:val="003A5B31"/>
    <w:rsid w:val="003A62AD"/>
    <w:rsid w:val="003B0D83"/>
    <w:rsid w:val="003B284B"/>
    <w:rsid w:val="003B3D68"/>
    <w:rsid w:val="003B4EDD"/>
    <w:rsid w:val="003B4F4E"/>
    <w:rsid w:val="003B54C8"/>
    <w:rsid w:val="003B645E"/>
    <w:rsid w:val="003B7FAF"/>
    <w:rsid w:val="003C361E"/>
    <w:rsid w:val="003C73C4"/>
    <w:rsid w:val="003D0CC0"/>
    <w:rsid w:val="003D0E7E"/>
    <w:rsid w:val="003D13FF"/>
    <w:rsid w:val="003D14FC"/>
    <w:rsid w:val="003D341D"/>
    <w:rsid w:val="003D43DC"/>
    <w:rsid w:val="003D5E13"/>
    <w:rsid w:val="003D602E"/>
    <w:rsid w:val="003E0756"/>
    <w:rsid w:val="003E24E8"/>
    <w:rsid w:val="003E3AB7"/>
    <w:rsid w:val="003F06AD"/>
    <w:rsid w:val="003F0EA7"/>
    <w:rsid w:val="003F3CA0"/>
    <w:rsid w:val="003F460A"/>
    <w:rsid w:val="003F4EE6"/>
    <w:rsid w:val="003F6894"/>
    <w:rsid w:val="0040010F"/>
    <w:rsid w:val="0040045D"/>
    <w:rsid w:val="004033CF"/>
    <w:rsid w:val="004034CA"/>
    <w:rsid w:val="00413CB0"/>
    <w:rsid w:val="00415600"/>
    <w:rsid w:val="0041661A"/>
    <w:rsid w:val="00416AF2"/>
    <w:rsid w:val="00417BE0"/>
    <w:rsid w:val="00421C73"/>
    <w:rsid w:val="00421DF2"/>
    <w:rsid w:val="0042212E"/>
    <w:rsid w:val="0042444F"/>
    <w:rsid w:val="0042474F"/>
    <w:rsid w:val="0042568C"/>
    <w:rsid w:val="00427BEE"/>
    <w:rsid w:val="004314CC"/>
    <w:rsid w:val="00433B86"/>
    <w:rsid w:val="00435992"/>
    <w:rsid w:val="0043682C"/>
    <w:rsid w:val="00437519"/>
    <w:rsid w:val="0044660E"/>
    <w:rsid w:val="00447033"/>
    <w:rsid w:val="00447CFA"/>
    <w:rsid w:val="00447F25"/>
    <w:rsid w:val="00452CC7"/>
    <w:rsid w:val="00455C26"/>
    <w:rsid w:val="00457326"/>
    <w:rsid w:val="004602B5"/>
    <w:rsid w:val="00460D9D"/>
    <w:rsid w:val="00460E49"/>
    <w:rsid w:val="00461155"/>
    <w:rsid w:val="00461611"/>
    <w:rsid w:val="00464A32"/>
    <w:rsid w:val="00467941"/>
    <w:rsid w:val="00467BC1"/>
    <w:rsid w:val="00467DBE"/>
    <w:rsid w:val="00470CF4"/>
    <w:rsid w:val="00471421"/>
    <w:rsid w:val="00474434"/>
    <w:rsid w:val="0047786E"/>
    <w:rsid w:val="00482DE3"/>
    <w:rsid w:val="0048453F"/>
    <w:rsid w:val="00484D2F"/>
    <w:rsid w:val="004903B6"/>
    <w:rsid w:val="00490CC5"/>
    <w:rsid w:val="00493665"/>
    <w:rsid w:val="004938B7"/>
    <w:rsid w:val="004947E1"/>
    <w:rsid w:val="00495626"/>
    <w:rsid w:val="004968CC"/>
    <w:rsid w:val="004A03A5"/>
    <w:rsid w:val="004A4703"/>
    <w:rsid w:val="004A61F1"/>
    <w:rsid w:val="004B0271"/>
    <w:rsid w:val="004B28A5"/>
    <w:rsid w:val="004B2ED4"/>
    <w:rsid w:val="004B3BD9"/>
    <w:rsid w:val="004B4FFB"/>
    <w:rsid w:val="004C0D20"/>
    <w:rsid w:val="004C74F9"/>
    <w:rsid w:val="004C7798"/>
    <w:rsid w:val="004D4E14"/>
    <w:rsid w:val="004D52DA"/>
    <w:rsid w:val="004D55E7"/>
    <w:rsid w:val="004D597B"/>
    <w:rsid w:val="004D6251"/>
    <w:rsid w:val="004D6A85"/>
    <w:rsid w:val="004D786C"/>
    <w:rsid w:val="004E121C"/>
    <w:rsid w:val="004E1D07"/>
    <w:rsid w:val="004E3286"/>
    <w:rsid w:val="004E54CC"/>
    <w:rsid w:val="004F149D"/>
    <w:rsid w:val="004F393D"/>
    <w:rsid w:val="004F425E"/>
    <w:rsid w:val="004F6902"/>
    <w:rsid w:val="00502B83"/>
    <w:rsid w:val="00504714"/>
    <w:rsid w:val="00505144"/>
    <w:rsid w:val="005061F3"/>
    <w:rsid w:val="00506F66"/>
    <w:rsid w:val="00511064"/>
    <w:rsid w:val="0051514B"/>
    <w:rsid w:val="005152E3"/>
    <w:rsid w:val="00521169"/>
    <w:rsid w:val="00521C02"/>
    <w:rsid w:val="00524F1A"/>
    <w:rsid w:val="00526CDF"/>
    <w:rsid w:val="0052724E"/>
    <w:rsid w:val="00535515"/>
    <w:rsid w:val="00540557"/>
    <w:rsid w:val="005421AE"/>
    <w:rsid w:val="005424D2"/>
    <w:rsid w:val="00545407"/>
    <w:rsid w:val="00551C2B"/>
    <w:rsid w:val="00551D02"/>
    <w:rsid w:val="00555FED"/>
    <w:rsid w:val="00556D23"/>
    <w:rsid w:val="00557998"/>
    <w:rsid w:val="005610A1"/>
    <w:rsid w:val="00562826"/>
    <w:rsid w:val="00562B7F"/>
    <w:rsid w:val="0057058D"/>
    <w:rsid w:val="005706C6"/>
    <w:rsid w:val="00570AF8"/>
    <w:rsid w:val="00571211"/>
    <w:rsid w:val="005769BB"/>
    <w:rsid w:val="00580F3B"/>
    <w:rsid w:val="005855BE"/>
    <w:rsid w:val="00586246"/>
    <w:rsid w:val="00586D41"/>
    <w:rsid w:val="00592EA5"/>
    <w:rsid w:val="005957E8"/>
    <w:rsid w:val="005A0898"/>
    <w:rsid w:val="005A4D5C"/>
    <w:rsid w:val="005B3F4B"/>
    <w:rsid w:val="005B5903"/>
    <w:rsid w:val="005B629E"/>
    <w:rsid w:val="005B6F37"/>
    <w:rsid w:val="005C0427"/>
    <w:rsid w:val="005C1686"/>
    <w:rsid w:val="005C380A"/>
    <w:rsid w:val="005C432C"/>
    <w:rsid w:val="005C5097"/>
    <w:rsid w:val="005C5955"/>
    <w:rsid w:val="005C773A"/>
    <w:rsid w:val="005D09B5"/>
    <w:rsid w:val="005D4267"/>
    <w:rsid w:val="005D6BF4"/>
    <w:rsid w:val="005E1429"/>
    <w:rsid w:val="005E1BF4"/>
    <w:rsid w:val="005E7C4B"/>
    <w:rsid w:val="005F0552"/>
    <w:rsid w:val="005F314F"/>
    <w:rsid w:val="005F494C"/>
    <w:rsid w:val="005F780C"/>
    <w:rsid w:val="006009FB"/>
    <w:rsid w:val="00601E6D"/>
    <w:rsid w:val="00603385"/>
    <w:rsid w:val="00603611"/>
    <w:rsid w:val="00603838"/>
    <w:rsid w:val="0060471C"/>
    <w:rsid w:val="006058B3"/>
    <w:rsid w:val="00606071"/>
    <w:rsid w:val="006074B0"/>
    <w:rsid w:val="00610BE7"/>
    <w:rsid w:val="006114B8"/>
    <w:rsid w:val="00614C61"/>
    <w:rsid w:val="0061711A"/>
    <w:rsid w:val="00617EB2"/>
    <w:rsid w:val="00622593"/>
    <w:rsid w:val="006229B6"/>
    <w:rsid w:val="0062303C"/>
    <w:rsid w:val="006230FF"/>
    <w:rsid w:val="006313A2"/>
    <w:rsid w:val="00637D1F"/>
    <w:rsid w:val="00640C6A"/>
    <w:rsid w:val="006432DC"/>
    <w:rsid w:val="00643392"/>
    <w:rsid w:val="00644094"/>
    <w:rsid w:val="00646A0E"/>
    <w:rsid w:val="006542B1"/>
    <w:rsid w:val="00654646"/>
    <w:rsid w:val="0065510B"/>
    <w:rsid w:val="00655960"/>
    <w:rsid w:val="00655D78"/>
    <w:rsid w:val="0066059A"/>
    <w:rsid w:val="006621A6"/>
    <w:rsid w:val="00662652"/>
    <w:rsid w:val="006647C7"/>
    <w:rsid w:val="00665480"/>
    <w:rsid w:val="00666093"/>
    <w:rsid w:val="00666597"/>
    <w:rsid w:val="00666AA6"/>
    <w:rsid w:val="006675B7"/>
    <w:rsid w:val="00670BFA"/>
    <w:rsid w:val="00672FA3"/>
    <w:rsid w:val="00673B1C"/>
    <w:rsid w:val="00673CC6"/>
    <w:rsid w:val="0067497C"/>
    <w:rsid w:val="006751FB"/>
    <w:rsid w:val="00675C03"/>
    <w:rsid w:val="006801B7"/>
    <w:rsid w:val="0068207E"/>
    <w:rsid w:val="00684668"/>
    <w:rsid w:val="00685105"/>
    <w:rsid w:val="00687AB3"/>
    <w:rsid w:val="006958C7"/>
    <w:rsid w:val="006961C3"/>
    <w:rsid w:val="006961EC"/>
    <w:rsid w:val="006A1384"/>
    <w:rsid w:val="006A3608"/>
    <w:rsid w:val="006A3CE7"/>
    <w:rsid w:val="006A5038"/>
    <w:rsid w:val="006A622C"/>
    <w:rsid w:val="006B26BD"/>
    <w:rsid w:val="006B4AE0"/>
    <w:rsid w:val="006B61BA"/>
    <w:rsid w:val="006C459C"/>
    <w:rsid w:val="006C6415"/>
    <w:rsid w:val="006C7AA5"/>
    <w:rsid w:val="006D04AD"/>
    <w:rsid w:val="006D0F27"/>
    <w:rsid w:val="006D1DB9"/>
    <w:rsid w:val="006D36DC"/>
    <w:rsid w:val="006D36E2"/>
    <w:rsid w:val="006D44DF"/>
    <w:rsid w:val="006D4952"/>
    <w:rsid w:val="006D59D6"/>
    <w:rsid w:val="006D6E95"/>
    <w:rsid w:val="006E5CB1"/>
    <w:rsid w:val="006E605F"/>
    <w:rsid w:val="006F0551"/>
    <w:rsid w:val="006F105A"/>
    <w:rsid w:val="006F2A0E"/>
    <w:rsid w:val="006F329D"/>
    <w:rsid w:val="006F5020"/>
    <w:rsid w:val="006F518C"/>
    <w:rsid w:val="006F5CED"/>
    <w:rsid w:val="006F6FD5"/>
    <w:rsid w:val="00700C01"/>
    <w:rsid w:val="00701A99"/>
    <w:rsid w:val="00702030"/>
    <w:rsid w:val="00702316"/>
    <w:rsid w:val="00704A5E"/>
    <w:rsid w:val="007055F8"/>
    <w:rsid w:val="00710731"/>
    <w:rsid w:val="007120CF"/>
    <w:rsid w:val="00725290"/>
    <w:rsid w:val="007276EF"/>
    <w:rsid w:val="00727A5A"/>
    <w:rsid w:val="007305F0"/>
    <w:rsid w:val="007306D8"/>
    <w:rsid w:val="00731473"/>
    <w:rsid w:val="00731AC2"/>
    <w:rsid w:val="007320B4"/>
    <w:rsid w:val="00733578"/>
    <w:rsid w:val="00735894"/>
    <w:rsid w:val="00735E9B"/>
    <w:rsid w:val="00735F78"/>
    <w:rsid w:val="00737C15"/>
    <w:rsid w:val="00737EA7"/>
    <w:rsid w:val="00741CC3"/>
    <w:rsid w:val="00745DAA"/>
    <w:rsid w:val="00746A45"/>
    <w:rsid w:val="0075731A"/>
    <w:rsid w:val="00757771"/>
    <w:rsid w:val="007668B0"/>
    <w:rsid w:val="00766959"/>
    <w:rsid w:val="00770C1D"/>
    <w:rsid w:val="00773D7C"/>
    <w:rsid w:val="00776AB6"/>
    <w:rsid w:val="00780C34"/>
    <w:rsid w:val="00781E1F"/>
    <w:rsid w:val="007820E8"/>
    <w:rsid w:val="0078238B"/>
    <w:rsid w:val="00785E93"/>
    <w:rsid w:val="00786608"/>
    <w:rsid w:val="00786C01"/>
    <w:rsid w:val="00786E46"/>
    <w:rsid w:val="007910D4"/>
    <w:rsid w:val="0079215F"/>
    <w:rsid w:val="00792BC2"/>
    <w:rsid w:val="00793471"/>
    <w:rsid w:val="00793582"/>
    <w:rsid w:val="007935DF"/>
    <w:rsid w:val="00793F3B"/>
    <w:rsid w:val="007A0567"/>
    <w:rsid w:val="007A160B"/>
    <w:rsid w:val="007A39A5"/>
    <w:rsid w:val="007A4998"/>
    <w:rsid w:val="007A4D73"/>
    <w:rsid w:val="007A51A5"/>
    <w:rsid w:val="007A5559"/>
    <w:rsid w:val="007A6B8C"/>
    <w:rsid w:val="007A6F78"/>
    <w:rsid w:val="007A7653"/>
    <w:rsid w:val="007B1292"/>
    <w:rsid w:val="007B2A3A"/>
    <w:rsid w:val="007B4225"/>
    <w:rsid w:val="007B734B"/>
    <w:rsid w:val="007C0783"/>
    <w:rsid w:val="007C07D2"/>
    <w:rsid w:val="007C2239"/>
    <w:rsid w:val="007C7DE1"/>
    <w:rsid w:val="007D2054"/>
    <w:rsid w:val="007D22A3"/>
    <w:rsid w:val="007D5BC1"/>
    <w:rsid w:val="007E050E"/>
    <w:rsid w:val="007E100F"/>
    <w:rsid w:val="007E7C6D"/>
    <w:rsid w:val="007F05D1"/>
    <w:rsid w:val="007F2597"/>
    <w:rsid w:val="007F2FFA"/>
    <w:rsid w:val="007F58F1"/>
    <w:rsid w:val="007F59BB"/>
    <w:rsid w:val="007F7ACC"/>
    <w:rsid w:val="0080076D"/>
    <w:rsid w:val="00800BDB"/>
    <w:rsid w:val="00800C27"/>
    <w:rsid w:val="00801EC2"/>
    <w:rsid w:val="00803CBA"/>
    <w:rsid w:val="00804C32"/>
    <w:rsid w:val="00806F8F"/>
    <w:rsid w:val="00811F86"/>
    <w:rsid w:val="00812047"/>
    <w:rsid w:val="00814095"/>
    <w:rsid w:val="008142E7"/>
    <w:rsid w:val="008147B7"/>
    <w:rsid w:val="00816F14"/>
    <w:rsid w:val="00821B7B"/>
    <w:rsid w:val="00822DD7"/>
    <w:rsid w:val="00822FE0"/>
    <w:rsid w:val="00824CFF"/>
    <w:rsid w:val="0082503C"/>
    <w:rsid w:val="008331AD"/>
    <w:rsid w:val="008338DB"/>
    <w:rsid w:val="00834659"/>
    <w:rsid w:val="00834A22"/>
    <w:rsid w:val="00834B40"/>
    <w:rsid w:val="00834E47"/>
    <w:rsid w:val="00837BAF"/>
    <w:rsid w:val="0084274C"/>
    <w:rsid w:val="008500C8"/>
    <w:rsid w:val="0085180C"/>
    <w:rsid w:val="0085494D"/>
    <w:rsid w:val="00855C4B"/>
    <w:rsid w:val="00860906"/>
    <w:rsid w:val="0086398C"/>
    <w:rsid w:val="00863DE3"/>
    <w:rsid w:val="00870FEF"/>
    <w:rsid w:val="00880029"/>
    <w:rsid w:val="0088023B"/>
    <w:rsid w:val="0088167F"/>
    <w:rsid w:val="0088186F"/>
    <w:rsid w:val="00887015"/>
    <w:rsid w:val="0089287F"/>
    <w:rsid w:val="00892E7A"/>
    <w:rsid w:val="00893203"/>
    <w:rsid w:val="0089356E"/>
    <w:rsid w:val="00897CEA"/>
    <w:rsid w:val="008A1382"/>
    <w:rsid w:val="008A4260"/>
    <w:rsid w:val="008A49AD"/>
    <w:rsid w:val="008A6617"/>
    <w:rsid w:val="008A775F"/>
    <w:rsid w:val="008A79B9"/>
    <w:rsid w:val="008B08F4"/>
    <w:rsid w:val="008B1481"/>
    <w:rsid w:val="008B5C29"/>
    <w:rsid w:val="008B6CFA"/>
    <w:rsid w:val="008C0C32"/>
    <w:rsid w:val="008C252D"/>
    <w:rsid w:val="008C28FD"/>
    <w:rsid w:val="008C2FEC"/>
    <w:rsid w:val="008C49B6"/>
    <w:rsid w:val="008C50C5"/>
    <w:rsid w:val="008C77CD"/>
    <w:rsid w:val="008C78B5"/>
    <w:rsid w:val="008D1144"/>
    <w:rsid w:val="008D129C"/>
    <w:rsid w:val="008D2415"/>
    <w:rsid w:val="008D382B"/>
    <w:rsid w:val="008D3BF7"/>
    <w:rsid w:val="008D479C"/>
    <w:rsid w:val="008E0A93"/>
    <w:rsid w:val="008E6FF3"/>
    <w:rsid w:val="008F263C"/>
    <w:rsid w:val="008F3FAB"/>
    <w:rsid w:val="008F4927"/>
    <w:rsid w:val="008F6435"/>
    <w:rsid w:val="008F6EDD"/>
    <w:rsid w:val="008F7043"/>
    <w:rsid w:val="00902986"/>
    <w:rsid w:val="009029FD"/>
    <w:rsid w:val="00903402"/>
    <w:rsid w:val="00904889"/>
    <w:rsid w:val="00912B4F"/>
    <w:rsid w:val="00916A58"/>
    <w:rsid w:val="009174DD"/>
    <w:rsid w:val="00917CE3"/>
    <w:rsid w:val="0092263A"/>
    <w:rsid w:val="0092313D"/>
    <w:rsid w:val="009233B1"/>
    <w:rsid w:val="00923DEF"/>
    <w:rsid w:val="0092544C"/>
    <w:rsid w:val="00926BD9"/>
    <w:rsid w:val="00927070"/>
    <w:rsid w:val="00927723"/>
    <w:rsid w:val="00927CCB"/>
    <w:rsid w:val="0093549A"/>
    <w:rsid w:val="00940215"/>
    <w:rsid w:val="00943AA0"/>
    <w:rsid w:val="009440A0"/>
    <w:rsid w:val="0094710F"/>
    <w:rsid w:val="00947F9E"/>
    <w:rsid w:val="00954D9F"/>
    <w:rsid w:val="009552A1"/>
    <w:rsid w:val="009554C4"/>
    <w:rsid w:val="0095557E"/>
    <w:rsid w:val="009570C5"/>
    <w:rsid w:val="009603FA"/>
    <w:rsid w:val="00962E89"/>
    <w:rsid w:val="00967135"/>
    <w:rsid w:val="009705BE"/>
    <w:rsid w:val="00971875"/>
    <w:rsid w:val="0098091F"/>
    <w:rsid w:val="0098113B"/>
    <w:rsid w:val="00981B60"/>
    <w:rsid w:val="00984424"/>
    <w:rsid w:val="0098677B"/>
    <w:rsid w:val="00986995"/>
    <w:rsid w:val="009901B6"/>
    <w:rsid w:val="00991952"/>
    <w:rsid w:val="00992D50"/>
    <w:rsid w:val="00996A62"/>
    <w:rsid w:val="009977F5"/>
    <w:rsid w:val="009A191F"/>
    <w:rsid w:val="009A37B8"/>
    <w:rsid w:val="009A5362"/>
    <w:rsid w:val="009A55E3"/>
    <w:rsid w:val="009A6212"/>
    <w:rsid w:val="009A77DD"/>
    <w:rsid w:val="009B2BFA"/>
    <w:rsid w:val="009B334B"/>
    <w:rsid w:val="009B4CC1"/>
    <w:rsid w:val="009B6888"/>
    <w:rsid w:val="009C04E9"/>
    <w:rsid w:val="009C70E0"/>
    <w:rsid w:val="009D1689"/>
    <w:rsid w:val="009D1AAE"/>
    <w:rsid w:val="009D36EF"/>
    <w:rsid w:val="009D3DDF"/>
    <w:rsid w:val="009D41C1"/>
    <w:rsid w:val="009E0E3C"/>
    <w:rsid w:val="009E0FF7"/>
    <w:rsid w:val="009E278E"/>
    <w:rsid w:val="009E51F5"/>
    <w:rsid w:val="009E5D78"/>
    <w:rsid w:val="009E63A3"/>
    <w:rsid w:val="009F0C84"/>
    <w:rsid w:val="009F0CBB"/>
    <w:rsid w:val="009F0DE2"/>
    <w:rsid w:val="009F1EA5"/>
    <w:rsid w:val="009F4496"/>
    <w:rsid w:val="009F539A"/>
    <w:rsid w:val="009F714E"/>
    <w:rsid w:val="009F7CD6"/>
    <w:rsid w:val="00A003C4"/>
    <w:rsid w:val="00A018B7"/>
    <w:rsid w:val="00A03AE4"/>
    <w:rsid w:val="00A03BB6"/>
    <w:rsid w:val="00A04E91"/>
    <w:rsid w:val="00A137E1"/>
    <w:rsid w:val="00A14116"/>
    <w:rsid w:val="00A155A5"/>
    <w:rsid w:val="00A159C7"/>
    <w:rsid w:val="00A174C8"/>
    <w:rsid w:val="00A24410"/>
    <w:rsid w:val="00A24E0F"/>
    <w:rsid w:val="00A25455"/>
    <w:rsid w:val="00A25507"/>
    <w:rsid w:val="00A3003D"/>
    <w:rsid w:val="00A31D85"/>
    <w:rsid w:val="00A353EE"/>
    <w:rsid w:val="00A35839"/>
    <w:rsid w:val="00A37594"/>
    <w:rsid w:val="00A4183C"/>
    <w:rsid w:val="00A42E1C"/>
    <w:rsid w:val="00A43090"/>
    <w:rsid w:val="00A45878"/>
    <w:rsid w:val="00A46BF0"/>
    <w:rsid w:val="00A50A91"/>
    <w:rsid w:val="00A527C3"/>
    <w:rsid w:val="00A53A2A"/>
    <w:rsid w:val="00A53C86"/>
    <w:rsid w:val="00A54EB8"/>
    <w:rsid w:val="00A60A8A"/>
    <w:rsid w:val="00A61595"/>
    <w:rsid w:val="00A61B34"/>
    <w:rsid w:val="00A62C80"/>
    <w:rsid w:val="00A65C63"/>
    <w:rsid w:val="00A6717A"/>
    <w:rsid w:val="00A75CA4"/>
    <w:rsid w:val="00A76934"/>
    <w:rsid w:val="00A81015"/>
    <w:rsid w:val="00A817E1"/>
    <w:rsid w:val="00A81E7F"/>
    <w:rsid w:val="00A821DD"/>
    <w:rsid w:val="00A82E11"/>
    <w:rsid w:val="00A82E58"/>
    <w:rsid w:val="00A832E6"/>
    <w:rsid w:val="00A87A0A"/>
    <w:rsid w:val="00A95BAC"/>
    <w:rsid w:val="00A964A4"/>
    <w:rsid w:val="00AA00E4"/>
    <w:rsid w:val="00AA1D16"/>
    <w:rsid w:val="00AA480F"/>
    <w:rsid w:val="00AA4B0C"/>
    <w:rsid w:val="00AB01EF"/>
    <w:rsid w:val="00AB0EBB"/>
    <w:rsid w:val="00AB1032"/>
    <w:rsid w:val="00AB1044"/>
    <w:rsid w:val="00AB1854"/>
    <w:rsid w:val="00AB25EB"/>
    <w:rsid w:val="00AB4B5D"/>
    <w:rsid w:val="00AB5DA1"/>
    <w:rsid w:val="00AB69B5"/>
    <w:rsid w:val="00AB7C11"/>
    <w:rsid w:val="00AC2697"/>
    <w:rsid w:val="00AC2E84"/>
    <w:rsid w:val="00AC42F3"/>
    <w:rsid w:val="00AC452F"/>
    <w:rsid w:val="00AC4DBC"/>
    <w:rsid w:val="00AC7B27"/>
    <w:rsid w:val="00AD0183"/>
    <w:rsid w:val="00AD0E29"/>
    <w:rsid w:val="00AD46A6"/>
    <w:rsid w:val="00AD4AD5"/>
    <w:rsid w:val="00AD5977"/>
    <w:rsid w:val="00AE2163"/>
    <w:rsid w:val="00AE29D3"/>
    <w:rsid w:val="00AE2E8F"/>
    <w:rsid w:val="00AE40B1"/>
    <w:rsid w:val="00AE4CB3"/>
    <w:rsid w:val="00AE5AD5"/>
    <w:rsid w:val="00AE74D2"/>
    <w:rsid w:val="00AE7930"/>
    <w:rsid w:val="00AF1E71"/>
    <w:rsid w:val="00AF1F65"/>
    <w:rsid w:val="00AF4B7C"/>
    <w:rsid w:val="00AF5292"/>
    <w:rsid w:val="00AF5364"/>
    <w:rsid w:val="00AF6BF8"/>
    <w:rsid w:val="00AF7A62"/>
    <w:rsid w:val="00B003F4"/>
    <w:rsid w:val="00B01A80"/>
    <w:rsid w:val="00B0257A"/>
    <w:rsid w:val="00B03345"/>
    <w:rsid w:val="00B05081"/>
    <w:rsid w:val="00B05388"/>
    <w:rsid w:val="00B056A6"/>
    <w:rsid w:val="00B05C52"/>
    <w:rsid w:val="00B06107"/>
    <w:rsid w:val="00B06CD7"/>
    <w:rsid w:val="00B123C3"/>
    <w:rsid w:val="00B12924"/>
    <w:rsid w:val="00B152E0"/>
    <w:rsid w:val="00B25FCF"/>
    <w:rsid w:val="00B27537"/>
    <w:rsid w:val="00B30651"/>
    <w:rsid w:val="00B3155E"/>
    <w:rsid w:val="00B33DF2"/>
    <w:rsid w:val="00B34005"/>
    <w:rsid w:val="00B34B6A"/>
    <w:rsid w:val="00B3678B"/>
    <w:rsid w:val="00B40017"/>
    <w:rsid w:val="00B40711"/>
    <w:rsid w:val="00B409FF"/>
    <w:rsid w:val="00B40D89"/>
    <w:rsid w:val="00B41129"/>
    <w:rsid w:val="00B42C5A"/>
    <w:rsid w:val="00B45295"/>
    <w:rsid w:val="00B46EEE"/>
    <w:rsid w:val="00B50C46"/>
    <w:rsid w:val="00B50F6C"/>
    <w:rsid w:val="00B51B6E"/>
    <w:rsid w:val="00B55DF4"/>
    <w:rsid w:val="00B60B66"/>
    <w:rsid w:val="00B70332"/>
    <w:rsid w:val="00B7348B"/>
    <w:rsid w:val="00B7372D"/>
    <w:rsid w:val="00B742F1"/>
    <w:rsid w:val="00B75EF3"/>
    <w:rsid w:val="00B8240C"/>
    <w:rsid w:val="00B82568"/>
    <w:rsid w:val="00B82A48"/>
    <w:rsid w:val="00B85143"/>
    <w:rsid w:val="00B8571A"/>
    <w:rsid w:val="00B86E40"/>
    <w:rsid w:val="00B91B53"/>
    <w:rsid w:val="00B91BB6"/>
    <w:rsid w:val="00B93042"/>
    <w:rsid w:val="00B93669"/>
    <w:rsid w:val="00B94B41"/>
    <w:rsid w:val="00B956DE"/>
    <w:rsid w:val="00BA161B"/>
    <w:rsid w:val="00BA2762"/>
    <w:rsid w:val="00BA4C1F"/>
    <w:rsid w:val="00BA59D6"/>
    <w:rsid w:val="00BA777E"/>
    <w:rsid w:val="00BB08F1"/>
    <w:rsid w:val="00BB3F13"/>
    <w:rsid w:val="00BB44A4"/>
    <w:rsid w:val="00BB4D71"/>
    <w:rsid w:val="00BB5274"/>
    <w:rsid w:val="00BB610C"/>
    <w:rsid w:val="00BB6510"/>
    <w:rsid w:val="00BB6D23"/>
    <w:rsid w:val="00BB76AF"/>
    <w:rsid w:val="00BB7B00"/>
    <w:rsid w:val="00BC2EBD"/>
    <w:rsid w:val="00BC5628"/>
    <w:rsid w:val="00BD3C76"/>
    <w:rsid w:val="00BD5762"/>
    <w:rsid w:val="00BD6F1C"/>
    <w:rsid w:val="00BD79B0"/>
    <w:rsid w:val="00BE1EFA"/>
    <w:rsid w:val="00BE3F7D"/>
    <w:rsid w:val="00BE5707"/>
    <w:rsid w:val="00BE5C3A"/>
    <w:rsid w:val="00BE6574"/>
    <w:rsid w:val="00BE6A91"/>
    <w:rsid w:val="00BF17C6"/>
    <w:rsid w:val="00BF20E0"/>
    <w:rsid w:val="00BF21FD"/>
    <w:rsid w:val="00BF2543"/>
    <w:rsid w:val="00BF2965"/>
    <w:rsid w:val="00BF3EB6"/>
    <w:rsid w:val="00BF4731"/>
    <w:rsid w:val="00BF6963"/>
    <w:rsid w:val="00BF77EC"/>
    <w:rsid w:val="00C018B2"/>
    <w:rsid w:val="00C04503"/>
    <w:rsid w:val="00C04A81"/>
    <w:rsid w:val="00C04F23"/>
    <w:rsid w:val="00C06BB8"/>
    <w:rsid w:val="00C10D56"/>
    <w:rsid w:val="00C124F3"/>
    <w:rsid w:val="00C12EC2"/>
    <w:rsid w:val="00C17A14"/>
    <w:rsid w:val="00C17ADA"/>
    <w:rsid w:val="00C24375"/>
    <w:rsid w:val="00C25822"/>
    <w:rsid w:val="00C32B69"/>
    <w:rsid w:val="00C366C0"/>
    <w:rsid w:val="00C4090B"/>
    <w:rsid w:val="00C40C7A"/>
    <w:rsid w:val="00C419D4"/>
    <w:rsid w:val="00C44E46"/>
    <w:rsid w:val="00C45311"/>
    <w:rsid w:val="00C4608E"/>
    <w:rsid w:val="00C518D9"/>
    <w:rsid w:val="00C56944"/>
    <w:rsid w:val="00C574BB"/>
    <w:rsid w:val="00C625C7"/>
    <w:rsid w:val="00C633A5"/>
    <w:rsid w:val="00C637E5"/>
    <w:rsid w:val="00C71C89"/>
    <w:rsid w:val="00C7245D"/>
    <w:rsid w:val="00C726E9"/>
    <w:rsid w:val="00C73AAF"/>
    <w:rsid w:val="00C74342"/>
    <w:rsid w:val="00C7475F"/>
    <w:rsid w:val="00C75BBA"/>
    <w:rsid w:val="00C77799"/>
    <w:rsid w:val="00C82954"/>
    <w:rsid w:val="00C82B5B"/>
    <w:rsid w:val="00C83E09"/>
    <w:rsid w:val="00C86C5D"/>
    <w:rsid w:val="00C90B09"/>
    <w:rsid w:val="00C91DCD"/>
    <w:rsid w:val="00C9273B"/>
    <w:rsid w:val="00C92C21"/>
    <w:rsid w:val="00C94FE2"/>
    <w:rsid w:val="00C955DF"/>
    <w:rsid w:val="00C959B1"/>
    <w:rsid w:val="00C964B8"/>
    <w:rsid w:val="00C973E4"/>
    <w:rsid w:val="00CA19A6"/>
    <w:rsid w:val="00CA4253"/>
    <w:rsid w:val="00CA5D8F"/>
    <w:rsid w:val="00CA6258"/>
    <w:rsid w:val="00CB328E"/>
    <w:rsid w:val="00CB4418"/>
    <w:rsid w:val="00CB50DE"/>
    <w:rsid w:val="00CB66AC"/>
    <w:rsid w:val="00CB7677"/>
    <w:rsid w:val="00CC103B"/>
    <w:rsid w:val="00CC286A"/>
    <w:rsid w:val="00CC2924"/>
    <w:rsid w:val="00CC2A17"/>
    <w:rsid w:val="00CC470D"/>
    <w:rsid w:val="00CC4FC2"/>
    <w:rsid w:val="00CC567F"/>
    <w:rsid w:val="00CC5C6C"/>
    <w:rsid w:val="00CC74AC"/>
    <w:rsid w:val="00CD19E5"/>
    <w:rsid w:val="00CD1C43"/>
    <w:rsid w:val="00CD42EA"/>
    <w:rsid w:val="00CD5D98"/>
    <w:rsid w:val="00CE1C26"/>
    <w:rsid w:val="00CE1F11"/>
    <w:rsid w:val="00CE233F"/>
    <w:rsid w:val="00CE45EB"/>
    <w:rsid w:val="00CE4C50"/>
    <w:rsid w:val="00CE707A"/>
    <w:rsid w:val="00CF04F9"/>
    <w:rsid w:val="00CF2852"/>
    <w:rsid w:val="00CF2D7D"/>
    <w:rsid w:val="00CF2D94"/>
    <w:rsid w:val="00CF338A"/>
    <w:rsid w:val="00CF3952"/>
    <w:rsid w:val="00CF638C"/>
    <w:rsid w:val="00CF77E3"/>
    <w:rsid w:val="00CF7949"/>
    <w:rsid w:val="00CF7DC3"/>
    <w:rsid w:val="00D00AD7"/>
    <w:rsid w:val="00D02F89"/>
    <w:rsid w:val="00D06431"/>
    <w:rsid w:val="00D1020E"/>
    <w:rsid w:val="00D10AF2"/>
    <w:rsid w:val="00D11088"/>
    <w:rsid w:val="00D124A3"/>
    <w:rsid w:val="00D141B3"/>
    <w:rsid w:val="00D150D6"/>
    <w:rsid w:val="00D21B02"/>
    <w:rsid w:val="00D23565"/>
    <w:rsid w:val="00D23B3D"/>
    <w:rsid w:val="00D25D61"/>
    <w:rsid w:val="00D322DE"/>
    <w:rsid w:val="00D3432B"/>
    <w:rsid w:val="00D36BD0"/>
    <w:rsid w:val="00D37348"/>
    <w:rsid w:val="00D409CA"/>
    <w:rsid w:val="00D40B40"/>
    <w:rsid w:val="00D42598"/>
    <w:rsid w:val="00D43AB2"/>
    <w:rsid w:val="00D43EAB"/>
    <w:rsid w:val="00D46342"/>
    <w:rsid w:val="00D46556"/>
    <w:rsid w:val="00D51377"/>
    <w:rsid w:val="00D54CCE"/>
    <w:rsid w:val="00D56853"/>
    <w:rsid w:val="00D60D5C"/>
    <w:rsid w:val="00D613E5"/>
    <w:rsid w:val="00D62AC3"/>
    <w:rsid w:val="00D62B11"/>
    <w:rsid w:val="00D633A1"/>
    <w:rsid w:val="00D65E61"/>
    <w:rsid w:val="00D67B4C"/>
    <w:rsid w:val="00D67F3C"/>
    <w:rsid w:val="00D713CE"/>
    <w:rsid w:val="00D72332"/>
    <w:rsid w:val="00D73D3D"/>
    <w:rsid w:val="00D744E9"/>
    <w:rsid w:val="00D74964"/>
    <w:rsid w:val="00D759D9"/>
    <w:rsid w:val="00D77B7C"/>
    <w:rsid w:val="00D800A6"/>
    <w:rsid w:val="00D8252B"/>
    <w:rsid w:val="00D825C3"/>
    <w:rsid w:val="00D9248A"/>
    <w:rsid w:val="00D930D6"/>
    <w:rsid w:val="00D938E7"/>
    <w:rsid w:val="00DA1244"/>
    <w:rsid w:val="00DA15D8"/>
    <w:rsid w:val="00DA3E85"/>
    <w:rsid w:val="00DA4327"/>
    <w:rsid w:val="00DA7443"/>
    <w:rsid w:val="00DA7F7D"/>
    <w:rsid w:val="00DB3990"/>
    <w:rsid w:val="00DB5FFB"/>
    <w:rsid w:val="00DC0737"/>
    <w:rsid w:val="00DC2B79"/>
    <w:rsid w:val="00DC338A"/>
    <w:rsid w:val="00DC38BA"/>
    <w:rsid w:val="00DC6369"/>
    <w:rsid w:val="00DC7701"/>
    <w:rsid w:val="00DD0DE6"/>
    <w:rsid w:val="00DD108A"/>
    <w:rsid w:val="00DD1B84"/>
    <w:rsid w:val="00DD1E7B"/>
    <w:rsid w:val="00DD25DE"/>
    <w:rsid w:val="00DD2F0B"/>
    <w:rsid w:val="00DD302B"/>
    <w:rsid w:val="00DE17A5"/>
    <w:rsid w:val="00DE3330"/>
    <w:rsid w:val="00DE3CD0"/>
    <w:rsid w:val="00DF0000"/>
    <w:rsid w:val="00DF1AD6"/>
    <w:rsid w:val="00DF48CB"/>
    <w:rsid w:val="00DF5917"/>
    <w:rsid w:val="00DF6329"/>
    <w:rsid w:val="00E01F9B"/>
    <w:rsid w:val="00E020E6"/>
    <w:rsid w:val="00E039CD"/>
    <w:rsid w:val="00E06172"/>
    <w:rsid w:val="00E07D8B"/>
    <w:rsid w:val="00E1370A"/>
    <w:rsid w:val="00E167F5"/>
    <w:rsid w:val="00E21071"/>
    <w:rsid w:val="00E21E32"/>
    <w:rsid w:val="00E22C39"/>
    <w:rsid w:val="00E23EB8"/>
    <w:rsid w:val="00E27382"/>
    <w:rsid w:val="00E3008C"/>
    <w:rsid w:val="00E3019E"/>
    <w:rsid w:val="00E33799"/>
    <w:rsid w:val="00E33FB1"/>
    <w:rsid w:val="00E34516"/>
    <w:rsid w:val="00E351A6"/>
    <w:rsid w:val="00E351B6"/>
    <w:rsid w:val="00E363AA"/>
    <w:rsid w:val="00E36B3F"/>
    <w:rsid w:val="00E41E21"/>
    <w:rsid w:val="00E42896"/>
    <w:rsid w:val="00E44665"/>
    <w:rsid w:val="00E453D9"/>
    <w:rsid w:val="00E454F7"/>
    <w:rsid w:val="00E4787C"/>
    <w:rsid w:val="00E51547"/>
    <w:rsid w:val="00E52A9C"/>
    <w:rsid w:val="00E52E16"/>
    <w:rsid w:val="00E54254"/>
    <w:rsid w:val="00E5531B"/>
    <w:rsid w:val="00E566A4"/>
    <w:rsid w:val="00E62BB4"/>
    <w:rsid w:val="00E73708"/>
    <w:rsid w:val="00E73835"/>
    <w:rsid w:val="00E75035"/>
    <w:rsid w:val="00E75532"/>
    <w:rsid w:val="00E75AFB"/>
    <w:rsid w:val="00E77815"/>
    <w:rsid w:val="00E805C8"/>
    <w:rsid w:val="00E8386A"/>
    <w:rsid w:val="00E83CC4"/>
    <w:rsid w:val="00E847B2"/>
    <w:rsid w:val="00E870EE"/>
    <w:rsid w:val="00E91743"/>
    <w:rsid w:val="00E92C6D"/>
    <w:rsid w:val="00E934B1"/>
    <w:rsid w:val="00E9444B"/>
    <w:rsid w:val="00E960A6"/>
    <w:rsid w:val="00EA04C2"/>
    <w:rsid w:val="00EA07B4"/>
    <w:rsid w:val="00EA2A62"/>
    <w:rsid w:val="00EA2FE4"/>
    <w:rsid w:val="00EA34B0"/>
    <w:rsid w:val="00EA3AEE"/>
    <w:rsid w:val="00EB25CD"/>
    <w:rsid w:val="00EB2EAB"/>
    <w:rsid w:val="00EB6B0A"/>
    <w:rsid w:val="00EB7C04"/>
    <w:rsid w:val="00EC3389"/>
    <w:rsid w:val="00EC3B06"/>
    <w:rsid w:val="00EC737D"/>
    <w:rsid w:val="00EC7398"/>
    <w:rsid w:val="00EC7B92"/>
    <w:rsid w:val="00ED1892"/>
    <w:rsid w:val="00ED569E"/>
    <w:rsid w:val="00ED665C"/>
    <w:rsid w:val="00EE17DC"/>
    <w:rsid w:val="00EE2C7C"/>
    <w:rsid w:val="00EE66D1"/>
    <w:rsid w:val="00EF1778"/>
    <w:rsid w:val="00EF2DF2"/>
    <w:rsid w:val="00EF4A83"/>
    <w:rsid w:val="00EF6C25"/>
    <w:rsid w:val="00F03241"/>
    <w:rsid w:val="00F04B20"/>
    <w:rsid w:val="00F07086"/>
    <w:rsid w:val="00F132C7"/>
    <w:rsid w:val="00F14B83"/>
    <w:rsid w:val="00F21E61"/>
    <w:rsid w:val="00F23B14"/>
    <w:rsid w:val="00F3133D"/>
    <w:rsid w:val="00F3208A"/>
    <w:rsid w:val="00F321C4"/>
    <w:rsid w:val="00F3305A"/>
    <w:rsid w:val="00F33BD9"/>
    <w:rsid w:val="00F35413"/>
    <w:rsid w:val="00F35AF0"/>
    <w:rsid w:val="00F43C87"/>
    <w:rsid w:val="00F44E49"/>
    <w:rsid w:val="00F46DF7"/>
    <w:rsid w:val="00F46F94"/>
    <w:rsid w:val="00F517C3"/>
    <w:rsid w:val="00F5417D"/>
    <w:rsid w:val="00F563AC"/>
    <w:rsid w:val="00F5694D"/>
    <w:rsid w:val="00F60A32"/>
    <w:rsid w:val="00F62529"/>
    <w:rsid w:val="00F64314"/>
    <w:rsid w:val="00F65ED2"/>
    <w:rsid w:val="00F66039"/>
    <w:rsid w:val="00F671B9"/>
    <w:rsid w:val="00F678C1"/>
    <w:rsid w:val="00F7072F"/>
    <w:rsid w:val="00F71759"/>
    <w:rsid w:val="00F73C9E"/>
    <w:rsid w:val="00F74CE4"/>
    <w:rsid w:val="00F75E6A"/>
    <w:rsid w:val="00F83CE0"/>
    <w:rsid w:val="00F8428D"/>
    <w:rsid w:val="00F844DA"/>
    <w:rsid w:val="00F85D3F"/>
    <w:rsid w:val="00F86091"/>
    <w:rsid w:val="00F87D1C"/>
    <w:rsid w:val="00F90311"/>
    <w:rsid w:val="00F9349D"/>
    <w:rsid w:val="00F9483A"/>
    <w:rsid w:val="00F957A3"/>
    <w:rsid w:val="00FA36A4"/>
    <w:rsid w:val="00FA4969"/>
    <w:rsid w:val="00FA4E75"/>
    <w:rsid w:val="00FA6134"/>
    <w:rsid w:val="00FB2F64"/>
    <w:rsid w:val="00FB5708"/>
    <w:rsid w:val="00FB7645"/>
    <w:rsid w:val="00FC002F"/>
    <w:rsid w:val="00FC0F66"/>
    <w:rsid w:val="00FC6592"/>
    <w:rsid w:val="00FD050E"/>
    <w:rsid w:val="00FD1209"/>
    <w:rsid w:val="00FD3326"/>
    <w:rsid w:val="00FD35CC"/>
    <w:rsid w:val="00FD5794"/>
    <w:rsid w:val="00FD6E89"/>
    <w:rsid w:val="00FE344B"/>
    <w:rsid w:val="00FF23AB"/>
    <w:rsid w:val="00FF3F46"/>
    <w:rsid w:val="00FF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B05E"/>
  <w15:chartTrackingRefBased/>
  <w15:docId w15:val="{DC3D9869-AC38-4A6E-8CF8-20D38B6D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081"/>
    <w:pPr>
      <w:spacing w:after="120"/>
    </w:pPr>
  </w:style>
  <w:style w:type="paragraph" w:styleId="Heading1">
    <w:name w:val="heading 1"/>
    <w:basedOn w:val="Normal"/>
    <w:next w:val="Normal"/>
    <w:link w:val="Heading1Char"/>
    <w:autoRedefine/>
    <w:uiPriority w:val="3"/>
    <w:unhideWhenUsed/>
    <w:qFormat/>
    <w:rsid w:val="00996A62"/>
    <w:pPr>
      <w:pBdr>
        <w:right w:val="single" w:sz="8" w:space="4" w:color="000000" w:themeColor="text1"/>
      </w:pBdr>
      <w:spacing w:after="0" w:line="240" w:lineRule="auto"/>
      <w:jc w:val="right"/>
      <w:outlineLvl w:val="0"/>
    </w:pPr>
    <w:rPr>
      <w:b/>
      <w:bCs/>
      <w:caps/>
      <w:color w:val="000000" w:themeColor="text1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A3AEE"/>
    <w:pPr>
      <w:keepNext/>
      <w:keepLines/>
      <w:spacing w:after="0" w:line="240" w:lineRule="auto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2D3A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96A62"/>
    <w:rPr>
      <w:b/>
      <w:bCs/>
      <w:caps/>
      <w:color w:val="000000" w:themeColor="text1"/>
      <w:kern w:val="20"/>
      <w:sz w:val="18"/>
      <w:szCs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A3AEE"/>
    <w:rPr>
      <w:caps/>
      <w:color w:val="000000" w:themeColor="text1"/>
      <w:kern w:val="20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B30651"/>
    <w:pPr>
      <w:spacing w:after="0" w:line="240" w:lineRule="auto"/>
      <w:contextualSpacing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2D3AD6"/>
    <w:pPr>
      <w:spacing w:before="240" w:after="0" w:line="240" w:lineRule="auto"/>
      <w:jc w:val="right"/>
    </w:pPr>
    <w:rPr>
      <w:b/>
      <w:bCs/>
      <w:caps/>
      <w:color w:val="0D0D0D" w:themeColor="text1" w:themeTint="F2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3AD6"/>
    <w:rPr>
      <w:b/>
      <w:bCs/>
      <w:caps/>
      <w:color w:val="0D0D0D" w:themeColor="text1" w:themeTint="F2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700C01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mallCaps/>
      <w:color w:val="000000" w:themeColor="text1"/>
      <w:spacing w:val="10"/>
      <w:kern w:val="48"/>
      <w:position w:val="4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6D36E2"/>
    <w:rPr>
      <w:rFonts w:asciiTheme="majorHAnsi" w:eastAsiaTheme="majorEastAsia" w:hAnsiTheme="majorHAnsi" w:cstheme="majorBidi"/>
      <w:bCs/>
      <w:smallCaps/>
      <w:color w:val="000000" w:themeColor="text1"/>
      <w:spacing w:val="10"/>
      <w:kern w:val="48"/>
      <w:position w:val="4"/>
      <w:sz w:val="48"/>
      <w:szCs w:val="52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3"/>
    <w:semiHidden/>
    <w:rsid w:val="002D3AD6"/>
    <w:rPr>
      <w:rFonts w:asciiTheme="majorHAnsi" w:eastAsiaTheme="majorEastAsia" w:hAnsiTheme="majorHAnsi" w:cstheme="majorBidi"/>
      <w:i/>
      <w:i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2D3AD6"/>
    <w:pPr>
      <w:spacing w:after="0"/>
      <w:ind w:left="288"/>
      <w:contextualSpacing/>
    </w:pPr>
  </w:style>
  <w:style w:type="table" w:styleId="TableWeb3">
    <w:name w:val="Table Web 3"/>
    <w:basedOn w:val="TableNormal"/>
    <w:uiPriority w:val="99"/>
    <w:rsid w:val="00154BD5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5B6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ed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406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Carbo</dc:creator>
  <cp:keywords/>
  <dc:description/>
  <cp:lastModifiedBy>Jared Carbo</cp:lastModifiedBy>
  <cp:revision>19</cp:revision>
  <dcterms:created xsi:type="dcterms:W3CDTF">2023-06-08T02:07:00Z</dcterms:created>
  <dcterms:modified xsi:type="dcterms:W3CDTF">2023-06-19T23:34:00Z</dcterms:modified>
</cp:coreProperties>
</file>